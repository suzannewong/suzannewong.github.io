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21"/>
        <w:tblW w:w="503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9"/>
        <w:gridCol w:w="2970"/>
        <w:gridCol w:w="2521"/>
        <w:gridCol w:w="539"/>
        <w:gridCol w:w="1956"/>
      </w:tblGrid>
      <w:tr w:rsidR="00C13A20" w:rsidRPr="005E053B" w:rsidTr="00785960">
        <w:trPr>
          <w:trHeight w:val="870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:rsidR="00705296" w:rsidRDefault="00705296" w:rsidP="0074160B">
            <w:pPr>
              <w:tabs>
                <w:tab w:val="left" w:pos="6051"/>
                <w:tab w:val="left" w:pos="6787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OBJECTIVE</w:t>
            </w:r>
          </w:p>
          <w:p w:rsidR="00A054B2" w:rsidRPr="00BF0158" w:rsidRDefault="00785960" w:rsidP="00785960">
            <w:pPr>
              <w:tabs>
                <w:tab w:val="left" w:pos="6051"/>
                <w:tab w:val="left" w:pos="6787"/>
              </w:tabs>
              <w:jc w:val="both"/>
              <w:rPr>
                <w:rFonts w:ascii="Garamond" w:hAnsi="Garamond"/>
                <w:color w:val="FF0000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An internship </w:t>
            </w:r>
            <w:r w:rsidR="009C004A" w:rsidRPr="009C004A">
              <w:rPr>
                <w:rFonts w:ascii="Garamond" w:hAnsi="Garamond"/>
                <w:sz w:val="24"/>
                <w:szCs w:val="24"/>
              </w:rPr>
              <w:t>where</w:t>
            </w:r>
            <w:r w:rsidR="0074160B" w:rsidRPr="009C004A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80275" w:rsidRPr="009C004A">
              <w:rPr>
                <w:rFonts w:ascii="Garamond" w:hAnsi="Garamond"/>
                <w:sz w:val="24"/>
                <w:szCs w:val="24"/>
              </w:rPr>
              <w:t xml:space="preserve">I can </w:t>
            </w:r>
            <w:r>
              <w:rPr>
                <w:rFonts w:ascii="Garamond" w:hAnsi="Garamond"/>
                <w:sz w:val="24"/>
                <w:szCs w:val="24"/>
              </w:rPr>
              <w:t xml:space="preserve">bring to bear my creativity and diverse technical experience to produce innovative work. </w:t>
            </w:r>
          </w:p>
        </w:tc>
      </w:tr>
      <w:tr w:rsidR="002D4D38" w:rsidRPr="005E053B" w:rsidTr="006F2A4F">
        <w:trPr>
          <w:trHeight w:val="2348"/>
        </w:trPr>
        <w:tc>
          <w:tcPr>
            <w:tcW w:w="1325" w:type="pct"/>
          </w:tcPr>
          <w:p w:rsidR="002D4D38" w:rsidRPr="0069563E" w:rsidRDefault="002D4D38" w:rsidP="009C004A">
            <w:pPr>
              <w:tabs>
                <w:tab w:val="left" w:pos="90"/>
                <w:tab w:val="left" w:pos="6051"/>
              </w:tabs>
              <w:spacing w:line="240" w:lineRule="auto"/>
              <w:rPr>
                <w:rFonts w:ascii="Garamond" w:hAnsi="Garamond"/>
                <w:b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b/>
                <w:sz w:val="24"/>
                <w:szCs w:val="24"/>
                <w:lang w:eastAsia="zh-CN"/>
              </w:rPr>
              <w:t>TECHNICAL SKILLS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>M</w:t>
            </w:r>
            <w:r>
              <w:rPr>
                <w:rFonts w:ascii="Garamond" w:hAnsi="Garamond"/>
                <w:sz w:val="24"/>
                <w:szCs w:val="24"/>
                <w:lang w:eastAsia="zh-CN"/>
              </w:rPr>
              <w:t>icrosoft</w:t>
            </w: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 xml:space="preserve"> Office</w:t>
            </w:r>
            <w:r>
              <w:rPr>
                <w:rFonts w:ascii="Garamond" w:hAnsi="Garamond"/>
                <w:sz w:val="24"/>
                <w:szCs w:val="24"/>
                <w:lang w:eastAsia="zh-CN"/>
              </w:rPr>
              <w:t xml:space="preserve"> 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>AutoCAD, BIM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Synchro Traffic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 xml:space="preserve">ArcGIS, </w:t>
            </w:r>
            <w:proofErr w:type="spellStart"/>
            <w:r>
              <w:rPr>
                <w:rFonts w:ascii="Garamond" w:hAnsi="Garamond"/>
                <w:sz w:val="24"/>
                <w:szCs w:val="24"/>
                <w:lang w:eastAsia="zh-CN"/>
              </w:rPr>
              <w:t>Matlab</w:t>
            </w:r>
            <w:proofErr w:type="spellEnd"/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CADCAM</w:t>
            </w:r>
            <w:r w:rsidRPr="00AC6C7E">
              <w:rPr>
                <w:rFonts w:ascii="Garamond" w:hAnsi="Garamond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367" w:type="pct"/>
          </w:tcPr>
          <w:p w:rsidR="002D4D38" w:rsidRPr="0069563E" w:rsidRDefault="002D4D38" w:rsidP="009C004A">
            <w:pPr>
              <w:tabs>
                <w:tab w:val="left" w:pos="90"/>
                <w:tab w:val="left" w:pos="6051"/>
              </w:tabs>
              <w:spacing w:line="240" w:lineRule="auto"/>
              <w:rPr>
                <w:rFonts w:ascii="Garamond" w:hAnsi="Garamond"/>
                <w:b/>
                <w:i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b/>
                <w:sz w:val="24"/>
                <w:szCs w:val="24"/>
                <w:lang w:eastAsia="zh-CN"/>
              </w:rPr>
              <w:t xml:space="preserve">KEY </w:t>
            </w:r>
            <w:r w:rsidR="0074160B">
              <w:rPr>
                <w:rFonts w:ascii="Garamond" w:hAnsi="Garamond"/>
                <w:b/>
                <w:sz w:val="24"/>
                <w:szCs w:val="24"/>
                <w:lang w:eastAsia="zh-CN"/>
              </w:rPr>
              <w:t>ABILITIES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 xml:space="preserve">Advanced </w:t>
            </w:r>
            <w:r w:rsidR="002D4D38">
              <w:rPr>
                <w:rFonts w:ascii="Garamond" w:hAnsi="Garamond"/>
                <w:sz w:val="24"/>
                <w:szCs w:val="24"/>
                <w:lang w:eastAsia="zh-CN"/>
              </w:rPr>
              <w:t xml:space="preserve">Excel 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Event planning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Team management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Engineering analysis</w:t>
            </w:r>
          </w:p>
          <w:p w:rsidR="00C77380" w:rsidRP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P</w:t>
            </w:r>
            <w:r w:rsidRPr="00C77380">
              <w:rPr>
                <w:rFonts w:ascii="Garamond" w:hAnsi="Garamond"/>
                <w:sz w:val="24"/>
                <w:szCs w:val="24"/>
                <w:lang w:eastAsia="zh-CN"/>
              </w:rPr>
              <w:t xml:space="preserve">roject </w:t>
            </w:r>
            <w:r>
              <w:rPr>
                <w:rFonts w:ascii="Garamond" w:hAnsi="Garamond"/>
                <w:sz w:val="24"/>
                <w:szCs w:val="24"/>
                <w:lang w:eastAsia="zh-CN"/>
              </w:rPr>
              <w:t>m</w:t>
            </w:r>
            <w:r w:rsidRPr="00C77380">
              <w:rPr>
                <w:rFonts w:ascii="Garamond" w:hAnsi="Garamond"/>
                <w:sz w:val="24"/>
                <w:szCs w:val="24"/>
                <w:lang w:eastAsia="zh-CN"/>
              </w:rPr>
              <w:t>anagement</w:t>
            </w:r>
          </w:p>
          <w:p w:rsidR="00C77380" w:rsidRDefault="00C77380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C77380">
              <w:rPr>
                <w:rFonts w:ascii="Garamond" w:hAnsi="Garamond"/>
                <w:sz w:val="24"/>
                <w:szCs w:val="24"/>
                <w:lang w:eastAsia="zh-CN"/>
              </w:rPr>
              <w:t>D</w:t>
            </w:r>
            <w:r w:rsidR="002D4D38" w:rsidRPr="00C77380">
              <w:rPr>
                <w:rFonts w:ascii="Garamond" w:hAnsi="Garamond"/>
                <w:sz w:val="24"/>
                <w:szCs w:val="24"/>
                <w:lang w:eastAsia="zh-CN"/>
              </w:rPr>
              <w:t>atabase management</w:t>
            </w:r>
          </w:p>
          <w:p w:rsidR="002D4D38" w:rsidRPr="00C77380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Productivity optimization</w:t>
            </w:r>
          </w:p>
        </w:tc>
        <w:tc>
          <w:tcPr>
            <w:tcW w:w="1160" w:type="pct"/>
          </w:tcPr>
          <w:p w:rsidR="002D4D38" w:rsidRPr="0069563E" w:rsidRDefault="002D4D38" w:rsidP="009C004A">
            <w:pPr>
              <w:spacing w:line="240" w:lineRule="auto"/>
              <w:rPr>
                <w:rFonts w:ascii="Garamond" w:hAnsi="Garamond"/>
                <w:b/>
                <w:i/>
                <w:sz w:val="24"/>
                <w:szCs w:val="24"/>
                <w:lang w:eastAsia="zh-CN"/>
              </w:rPr>
            </w:pPr>
            <w:r w:rsidRPr="0069563E">
              <w:rPr>
                <w:rFonts w:ascii="Garamond" w:hAnsi="Garamond"/>
                <w:b/>
                <w:sz w:val="24"/>
                <w:szCs w:val="24"/>
                <w:lang w:eastAsia="zh-CN"/>
              </w:rPr>
              <w:t>LANGUAGES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Cantonese Chinese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Mandarin Chinese</w:t>
            </w:r>
          </w:p>
          <w:p w:rsidR="002D4D38" w:rsidRPr="006C1EBA" w:rsidRDefault="002D4D38" w:rsidP="0074160B">
            <w:pPr>
              <w:pStyle w:val="ListParagraph"/>
              <w:numPr>
                <w:ilvl w:val="0"/>
                <w:numId w:val="31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Spanish</w:t>
            </w:r>
          </w:p>
        </w:tc>
        <w:tc>
          <w:tcPr>
            <w:tcW w:w="1148" w:type="pct"/>
            <w:gridSpan w:val="2"/>
          </w:tcPr>
          <w:p w:rsidR="002D4D38" w:rsidRPr="0069563E" w:rsidRDefault="002D4D38" w:rsidP="009C004A">
            <w:pPr>
              <w:tabs>
                <w:tab w:val="left" w:pos="90"/>
                <w:tab w:val="left" w:pos="6051"/>
              </w:tabs>
              <w:spacing w:line="240" w:lineRule="auto"/>
              <w:rPr>
                <w:rFonts w:ascii="Garamond" w:hAnsi="Garamond"/>
                <w:b/>
                <w:sz w:val="24"/>
                <w:szCs w:val="24"/>
                <w:lang w:eastAsia="zh-CN"/>
              </w:rPr>
            </w:pPr>
            <w:r w:rsidRPr="0069563E">
              <w:rPr>
                <w:rFonts w:ascii="Garamond" w:hAnsi="Garamond"/>
                <w:b/>
                <w:sz w:val="24"/>
                <w:szCs w:val="24"/>
                <w:lang w:eastAsia="zh-CN"/>
              </w:rPr>
              <w:t>INTERESTS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Traveling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Hiking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Architecture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 xml:space="preserve">Acting </w:t>
            </w:r>
          </w:p>
          <w:p w:rsidR="002D4D3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 w:rsidRPr="00BF0158">
              <w:rPr>
                <w:rFonts w:ascii="Garamond" w:hAnsi="Garamond"/>
                <w:sz w:val="24"/>
                <w:szCs w:val="24"/>
                <w:lang w:eastAsia="zh-CN"/>
              </w:rPr>
              <w:t>Juggling</w:t>
            </w:r>
          </w:p>
          <w:p w:rsidR="002D4D38" w:rsidRPr="00BF0158" w:rsidRDefault="002D4D38" w:rsidP="0074160B">
            <w:pPr>
              <w:pStyle w:val="ListParagraph"/>
              <w:numPr>
                <w:ilvl w:val="0"/>
                <w:numId w:val="33"/>
              </w:numPr>
              <w:tabs>
                <w:tab w:val="left" w:pos="90"/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Animation</w:t>
            </w:r>
          </w:p>
        </w:tc>
      </w:tr>
      <w:tr w:rsidR="00DC7382" w:rsidRPr="005E053B" w:rsidTr="002D4D38">
        <w:trPr>
          <w:trHeight w:val="354"/>
        </w:trPr>
        <w:tc>
          <w:tcPr>
            <w:tcW w:w="5000" w:type="pct"/>
            <w:gridSpan w:val="5"/>
            <w:tcBorders>
              <w:top w:val="single" w:sz="12" w:space="0" w:color="auto"/>
            </w:tcBorders>
          </w:tcPr>
          <w:p w:rsidR="00DC7382" w:rsidRPr="00A62D7D" w:rsidRDefault="00E01E96" w:rsidP="0074160B">
            <w:pPr>
              <w:tabs>
                <w:tab w:val="left" w:pos="6051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64A84">
              <w:rPr>
                <w:rFonts w:ascii="Garamond" w:hAnsi="Garamond"/>
                <w:b/>
                <w:sz w:val="24"/>
                <w:szCs w:val="24"/>
              </w:rPr>
              <w:t xml:space="preserve">EXPERIENCE    </w:t>
            </w:r>
          </w:p>
        </w:tc>
      </w:tr>
      <w:tr w:rsidR="00A002D3" w:rsidRPr="005E053B" w:rsidTr="0074160B">
        <w:trPr>
          <w:trHeight w:val="237"/>
        </w:trPr>
        <w:tc>
          <w:tcPr>
            <w:tcW w:w="3852" w:type="pct"/>
            <w:gridSpan w:val="3"/>
          </w:tcPr>
          <w:p w:rsidR="00A002D3" w:rsidRPr="00E01E96" w:rsidRDefault="00A002D3" w:rsidP="0074160B">
            <w:p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177D3">
              <w:rPr>
                <w:rFonts w:ascii="Garamond" w:hAnsi="Garamond"/>
                <w:b/>
                <w:sz w:val="24"/>
                <w:szCs w:val="24"/>
              </w:rPr>
              <w:t>Kimley</w:t>
            </w:r>
            <w:proofErr w:type="spellEnd"/>
            <w:r w:rsidRPr="007177D3">
              <w:rPr>
                <w:rFonts w:ascii="Garamond" w:hAnsi="Garamond"/>
                <w:b/>
                <w:sz w:val="24"/>
                <w:szCs w:val="24"/>
              </w:rPr>
              <w:t>-Horn and Associates</w:t>
            </w:r>
            <w:r>
              <w:rPr>
                <w:rFonts w:ascii="Garamond" w:hAnsi="Garamond"/>
                <w:sz w:val="24"/>
                <w:szCs w:val="24"/>
              </w:rPr>
              <w:t xml:space="preserve">       TPTO - Traffic Operations (Intern)</w:t>
            </w:r>
          </w:p>
        </w:tc>
        <w:tc>
          <w:tcPr>
            <w:tcW w:w="1148" w:type="pct"/>
            <w:gridSpan w:val="2"/>
          </w:tcPr>
          <w:p w:rsidR="00A002D3" w:rsidRPr="00E01E96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5/24/ — 8/11</w:t>
            </w:r>
            <w:r w:rsidRPr="00064A84">
              <w:rPr>
                <w:rFonts w:ascii="Garamond" w:hAnsi="Garamond"/>
                <w:b/>
                <w:sz w:val="24"/>
                <w:szCs w:val="24"/>
              </w:rPr>
              <w:t>/201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</w:p>
        </w:tc>
      </w:tr>
      <w:tr w:rsidR="00A002D3" w:rsidRPr="005E053B" w:rsidTr="0074160B">
        <w:trPr>
          <w:trHeight w:val="237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tabs>
                <w:tab w:val="left" w:pos="6051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>Fort Lauderdale, FL</w:t>
            </w:r>
          </w:p>
        </w:tc>
        <w:tc>
          <w:tcPr>
            <w:tcW w:w="1148" w:type="pct"/>
            <w:gridSpan w:val="2"/>
          </w:tcPr>
          <w:p w:rsidR="00A002D3" w:rsidRPr="00E01E96" w:rsidRDefault="00A002D3" w:rsidP="0074160B">
            <w:p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</w:p>
        </w:tc>
      </w:tr>
      <w:tr w:rsidR="00A002D3" w:rsidRPr="005E053B" w:rsidTr="006A7EBC">
        <w:trPr>
          <w:trHeight w:val="899"/>
        </w:trPr>
        <w:tc>
          <w:tcPr>
            <w:tcW w:w="5000" w:type="pct"/>
            <w:gridSpan w:val="5"/>
          </w:tcPr>
          <w:p w:rsidR="0021749C" w:rsidRDefault="00F82369" w:rsidP="0021749C">
            <w:pPr>
              <w:pStyle w:val="ListParagraph"/>
              <w:numPr>
                <w:ilvl w:val="0"/>
                <w:numId w:val="32"/>
              </w:numPr>
              <w:tabs>
                <w:tab w:val="left" w:pos="6051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Created </w:t>
            </w:r>
            <w:r w:rsidR="006A7EBC">
              <w:rPr>
                <w:rFonts w:ascii="Garamond" w:hAnsi="Garamond"/>
                <w:sz w:val="24"/>
                <w:szCs w:val="24"/>
              </w:rPr>
              <w:t>project proposals</w:t>
            </w:r>
            <w:r w:rsidR="00633F89">
              <w:rPr>
                <w:rFonts w:ascii="Garamond" w:hAnsi="Garamond"/>
                <w:sz w:val="24"/>
                <w:szCs w:val="24"/>
              </w:rPr>
              <w:t xml:space="preserve">, from the </w:t>
            </w:r>
            <w:r w:rsidR="0021749C">
              <w:rPr>
                <w:rFonts w:ascii="Garamond" w:hAnsi="Garamond"/>
                <w:sz w:val="24"/>
                <w:szCs w:val="24"/>
              </w:rPr>
              <w:t>scope of services and methodology</w:t>
            </w:r>
            <w:r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6A7EBC">
              <w:rPr>
                <w:rFonts w:ascii="Garamond" w:hAnsi="Garamond"/>
                <w:sz w:val="24"/>
                <w:szCs w:val="24"/>
              </w:rPr>
              <w:t>to</w:t>
            </w:r>
            <w:r w:rsidR="00633F89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the </w:t>
            </w:r>
            <w:r w:rsidR="006A7EBC">
              <w:rPr>
                <w:rFonts w:ascii="Garamond" w:hAnsi="Garamond"/>
                <w:sz w:val="24"/>
                <w:szCs w:val="24"/>
              </w:rPr>
              <w:t xml:space="preserve">traffic analysis and </w:t>
            </w:r>
            <w:r>
              <w:rPr>
                <w:rFonts w:ascii="Garamond" w:hAnsi="Garamond"/>
                <w:sz w:val="24"/>
                <w:szCs w:val="24"/>
              </w:rPr>
              <w:t xml:space="preserve">final </w:t>
            </w:r>
            <w:r w:rsidR="006A7EBC">
              <w:rPr>
                <w:rFonts w:ascii="Garamond" w:hAnsi="Garamond"/>
                <w:sz w:val="24"/>
                <w:szCs w:val="24"/>
              </w:rPr>
              <w:t xml:space="preserve">report </w:t>
            </w:r>
          </w:p>
          <w:p w:rsidR="00633F89" w:rsidRDefault="00982290" w:rsidP="00982290">
            <w:pPr>
              <w:pStyle w:val="ListParagraph"/>
              <w:numPr>
                <w:ilvl w:val="0"/>
                <w:numId w:val="32"/>
              </w:numPr>
              <w:tabs>
                <w:tab w:val="left" w:pos="6051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  <w:r w:rsidRPr="00982290">
              <w:rPr>
                <w:rFonts w:ascii="Garamond" w:hAnsi="Garamond"/>
                <w:sz w:val="24"/>
                <w:szCs w:val="24"/>
              </w:rPr>
              <w:t>Provide</w:t>
            </w:r>
            <w:r w:rsidR="00F97598">
              <w:rPr>
                <w:rFonts w:ascii="Garamond" w:hAnsi="Garamond"/>
                <w:sz w:val="24"/>
                <w:szCs w:val="24"/>
              </w:rPr>
              <w:t>d</w:t>
            </w:r>
            <w:r w:rsidRPr="00982290">
              <w:rPr>
                <w:rFonts w:ascii="Garamond" w:hAnsi="Garamond"/>
                <w:sz w:val="24"/>
                <w:szCs w:val="24"/>
              </w:rPr>
              <w:t xml:space="preserve"> strategic and project support </w:t>
            </w:r>
            <w:r>
              <w:rPr>
                <w:rFonts w:ascii="Garamond" w:hAnsi="Garamond"/>
                <w:sz w:val="24"/>
                <w:szCs w:val="24"/>
              </w:rPr>
              <w:t xml:space="preserve">for </w:t>
            </w:r>
            <w:r w:rsidR="00633F89">
              <w:rPr>
                <w:rFonts w:ascii="Garamond" w:hAnsi="Garamond"/>
                <w:sz w:val="24"/>
                <w:szCs w:val="24"/>
              </w:rPr>
              <w:t xml:space="preserve">project managers </w:t>
            </w:r>
            <w:r w:rsidR="00F97598">
              <w:rPr>
                <w:rFonts w:ascii="Garamond" w:hAnsi="Garamond"/>
                <w:sz w:val="24"/>
                <w:szCs w:val="24"/>
              </w:rPr>
              <w:t>in order to meet client expectations</w:t>
            </w:r>
          </w:p>
          <w:p w:rsidR="00982290" w:rsidRPr="00F97598" w:rsidRDefault="00984B3F" w:rsidP="00F97598">
            <w:pPr>
              <w:pStyle w:val="ListParagraph"/>
              <w:numPr>
                <w:ilvl w:val="0"/>
                <w:numId w:val="32"/>
              </w:numPr>
              <w:tabs>
                <w:tab w:val="left" w:pos="6051"/>
              </w:tabs>
              <w:spacing w:after="0"/>
              <w:rPr>
                <w:rFonts w:ascii="Garamond" w:hAnsi="Garamond"/>
                <w:sz w:val="24"/>
                <w:szCs w:val="24"/>
              </w:rPr>
            </w:pPr>
            <w:r w:rsidRPr="0021749C">
              <w:rPr>
                <w:rFonts w:ascii="Garamond" w:hAnsi="Garamond"/>
                <w:sz w:val="24"/>
                <w:szCs w:val="24"/>
              </w:rPr>
              <w:t>Received</w:t>
            </w:r>
            <w:r w:rsidR="00A002D3" w:rsidRPr="0021749C">
              <w:rPr>
                <w:rFonts w:ascii="Garamond" w:hAnsi="Garamond"/>
                <w:sz w:val="24"/>
                <w:szCs w:val="24"/>
              </w:rPr>
              <w:t xml:space="preserve"> teamwork awards for </w:t>
            </w:r>
            <w:r w:rsidR="002F4EF4" w:rsidRPr="0021749C">
              <w:rPr>
                <w:rFonts w:ascii="Garamond" w:hAnsi="Garamond"/>
                <w:sz w:val="24"/>
                <w:szCs w:val="24"/>
              </w:rPr>
              <w:t>innovating</w:t>
            </w:r>
            <w:r w:rsidR="00A002D3" w:rsidRPr="0021749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221CE" w:rsidRPr="0021749C">
              <w:rPr>
                <w:rFonts w:ascii="Garamond" w:hAnsi="Garamond"/>
                <w:sz w:val="24"/>
                <w:szCs w:val="24"/>
              </w:rPr>
              <w:t>processes</w:t>
            </w:r>
            <w:r w:rsidR="00A002D3" w:rsidRPr="0021749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51364D" w:rsidRPr="0021749C">
              <w:rPr>
                <w:rFonts w:ascii="Garamond" w:hAnsi="Garamond"/>
                <w:sz w:val="24"/>
                <w:szCs w:val="24"/>
              </w:rPr>
              <w:t xml:space="preserve">and </w:t>
            </w:r>
            <w:r w:rsidR="005672F5" w:rsidRPr="0021749C">
              <w:rPr>
                <w:rFonts w:ascii="Garamond" w:hAnsi="Garamond"/>
                <w:sz w:val="24"/>
                <w:szCs w:val="24"/>
              </w:rPr>
              <w:t>improving</w:t>
            </w:r>
            <w:r w:rsidR="0051364D" w:rsidRPr="0021749C">
              <w:rPr>
                <w:rFonts w:ascii="Garamond" w:hAnsi="Garamond"/>
                <w:sz w:val="24"/>
                <w:szCs w:val="24"/>
              </w:rPr>
              <w:t xml:space="preserve"> database</w:t>
            </w:r>
            <w:r w:rsidR="005672F5" w:rsidRPr="0021749C">
              <w:rPr>
                <w:rFonts w:ascii="Garamond" w:hAnsi="Garamond"/>
                <w:sz w:val="24"/>
                <w:szCs w:val="24"/>
              </w:rPr>
              <w:t xml:space="preserve"> management methods</w:t>
            </w:r>
            <w:r w:rsidR="005672F5" w:rsidRPr="00856297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  <w:tr w:rsidR="00A002D3" w:rsidRPr="005E053B" w:rsidTr="0074160B">
        <w:trPr>
          <w:trHeight w:val="368"/>
        </w:trPr>
        <w:tc>
          <w:tcPr>
            <w:tcW w:w="3852" w:type="pct"/>
            <w:gridSpan w:val="3"/>
          </w:tcPr>
          <w:p w:rsidR="00A002D3" w:rsidRDefault="00B13C81" w:rsidP="0074160B">
            <w:p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Shanghai </w:t>
            </w: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Jiaotong</w:t>
            </w:r>
            <w:proofErr w:type="spellEnd"/>
            <w:r w:rsidR="00A002D3" w:rsidRPr="007177D3">
              <w:rPr>
                <w:rFonts w:ascii="Garamond" w:hAnsi="Garamond"/>
                <w:b/>
                <w:sz w:val="24"/>
                <w:szCs w:val="24"/>
              </w:rPr>
              <w:t xml:space="preserve"> University</w:t>
            </w:r>
            <w:r w:rsidR="00A002D3" w:rsidRPr="00E01E96"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184CF4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002D3" w:rsidRPr="00E01E96">
              <w:rPr>
                <w:rFonts w:ascii="Garamond" w:hAnsi="Garamond"/>
                <w:sz w:val="24"/>
                <w:szCs w:val="24"/>
              </w:rPr>
              <w:t>Exchange</w:t>
            </w:r>
            <w:r w:rsidR="00A002D3">
              <w:rPr>
                <w:rFonts w:ascii="Garamond" w:hAnsi="Garamond"/>
                <w:sz w:val="24"/>
                <w:szCs w:val="24"/>
              </w:rPr>
              <w:t xml:space="preserve"> Program (</w:t>
            </w:r>
            <w:r w:rsidR="007177D3">
              <w:rPr>
                <w:rFonts w:ascii="Garamond" w:hAnsi="Garamond"/>
                <w:sz w:val="24"/>
                <w:szCs w:val="24"/>
              </w:rPr>
              <w:t xml:space="preserve">Engineering </w:t>
            </w:r>
            <w:r w:rsidR="00184CF4">
              <w:rPr>
                <w:rFonts w:ascii="Garamond" w:hAnsi="Garamond"/>
                <w:sz w:val="24"/>
                <w:szCs w:val="24"/>
              </w:rPr>
              <w:t>s</w:t>
            </w:r>
            <w:r w:rsidR="00A002D3">
              <w:rPr>
                <w:rFonts w:ascii="Garamond" w:hAnsi="Garamond"/>
                <w:sz w:val="24"/>
                <w:szCs w:val="24"/>
              </w:rPr>
              <w:t>tudent)</w:t>
            </w:r>
            <w:r w:rsidR="00A002D3" w:rsidRPr="00E01E96">
              <w:rPr>
                <w:rFonts w:ascii="Garamond" w:hAnsi="Garamond"/>
                <w:sz w:val="24"/>
                <w:szCs w:val="24"/>
              </w:rPr>
              <w:t xml:space="preserve">                </w:t>
            </w:r>
          </w:p>
        </w:tc>
        <w:tc>
          <w:tcPr>
            <w:tcW w:w="1148" w:type="pct"/>
            <w:gridSpan w:val="2"/>
          </w:tcPr>
          <w:p w:rsidR="00A002D3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5/7/ — 8/</w:t>
            </w:r>
            <w:r w:rsidRPr="00064A84">
              <w:rPr>
                <w:rFonts w:ascii="Garamond" w:hAnsi="Garamond"/>
                <w:b/>
                <w:sz w:val="24"/>
                <w:szCs w:val="24"/>
              </w:rPr>
              <w:t>7/2015</w:t>
            </w:r>
          </w:p>
        </w:tc>
      </w:tr>
      <w:tr w:rsidR="00A002D3" w:rsidRPr="005E053B" w:rsidTr="0074160B">
        <w:trPr>
          <w:trHeight w:val="237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tabs>
                <w:tab w:val="left" w:pos="6051"/>
              </w:tabs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 xml:space="preserve">Shanghai, China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ab/>
              <w:t xml:space="preserve">                               </w:t>
            </w:r>
          </w:p>
        </w:tc>
        <w:tc>
          <w:tcPr>
            <w:tcW w:w="1148" w:type="pct"/>
            <w:gridSpan w:val="2"/>
          </w:tcPr>
          <w:p w:rsidR="00A002D3" w:rsidRPr="00064A84" w:rsidRDefault="00A002D3" w:rsidP="0074160B">
            <w:pPr>
              <w:tabs>
                <w:tab w:val="left" w:pos="6051"/>
              </w:tabs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A62D7D" w:rsidRPr="005E053B" w:rsidTr="006A7EBC">
        <w:trPr>
          <w:trHeight w:val="575"/>
        </w:trPr>
        <w:tc>
          <w:tcPr>
            <w:tcW w:w="5000" w:type="pct"/>
            <w:gridSpan w:val="5"/>
          </w:tcPr>
          <w:p w:rsidR="00984B3F" w:rsidRDefault="00A62D7D" w:rsidP="0074160B">
            <w:pPr>
              <w:numPr>
                <w:ilvl w:val="0"/>
                <w:numId w:val="32"/>
              </w:num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r w:rsidRPr="00064A84">
              <w:rPr>
                <w:rFonts w:ascii="Garamond" w:hAnsi="Garamond"/>
                <w:sz w:val="24"/>
                <w:szCs w:val="24"/>
              </w:rPr>
              <w:t>Completed cour</w:t>
            </w:r>
            <w:r>
              <w:rPr>
                <w:rFonts w:ascii="Garamond" w:hAnsi="Garamond"/>
                <w:sz w:val="24"/>
                <w:szCs w:val="24"/>
              </w:rPr>
              <w:t>sework in engineering and</w:t>
            </w:r>
            <w:r w:rsidRPr="006C1EBA">
              <w:rPr>
                <w:rFonts w:ascii="Garamond" w:hAnsi="Garamond"/>
                <w:sz w:val="24"/>
                <w:szCs w:val="24"/>
              </w:rPr>
              <w:t xml:space="preserve"> improved verbal and communication skills</w:t>
            </w:r>
            <w:r>
              <w:rPr>
                <w:rFonts w:ascii="Garamond" w:hAnsi="Garamond"/>
                <w:sz w:val="24"/>
                <w:szCs w:val="24"/>
              </w:rPr>
              <w:t xml:space="preserve"> in Chinese</w:t>
            </w:r>
          </w:p>
          <w:p w:rsidR="00A62D7D" w:rsidRPr="00984B3F" w:rsidRDefault="00724B28" w:rsidP="0088044B">
            <w:pPr>
              <w:numPr>
                <w:ilvl w:val="0"/>
                <w:numId w:val="32"/>
              </w:numPr>
              <w:tabs>
                <w:tab w:val="left" w:pos="6051"/>
              </w:tabs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Learned</w:t>
            </w:r>
            <w:r w:rsidR="00A62D7D" w:rsidRPr="00984B3F">
              <w:rPr>
                <w:rFonts w:ascii="Garamond" w:hAnsi="Garamond"/>
                <w:sz w:val="24"/>
                <w:szCs w:val="24"/>
              </w:rPr>
              <w:t xml:space="preserve"> new perspectives on global design, </w:t>
            </w:r>
            <w:r w:rsidR="0005138F">
              <w:rPr>
                <w:rFonts w:ascii="Garamond" w:hAnsi="Garamond"/>
                <w:sz w:val="24"/>
                <w:szCs w:val="24"/>
              </w:rPr>
              <w:t>cultural</w:t>
            </w:r>
            <w:r w:rsidR="00A62D7D" w:rsidRPr="00984B3F">
              <w:rPr>
                <w:rFonts w:ascii="Garamond" w:hAnsi="Garamond"/>
                <w:sz w:val="24"/>
                <w:szCs w:val="24"/>
              </w:rPr>
              <w:t xml:space="preserve"> and business expectation</w:t>
            </w:r>
            <w:r w:rsidR="00984B3F">
              <w:rPr>
                <w:rFonts w:ascii="Garamond" w:hAnsi="Garamond"/>
                <w:sz w:val="24"/>
                <w:szCs w:val="24"/>
              </w:rPr>
              <w:t>s</w:t>
            </w:r>
          </w:p>
        </w:tc>
      </w:tr>
      <w:tr w:rsidR="007F6B67" w:rsidRPr="005E053B" w:rsidTr="0074160B">
        <w:trPr>
          <w:trHeight w:val="296"/>
        </w:trPr>
        <w:tc>
          <w:tcPr>
            <w:tcW w:w="3852" w:type="pct"/>
            <w:gridSpan w:val="3"/>
          </w:tcPr>
          <w:p w:rsidR="007F6B67" w:rsidRPr="003532D5" w:rsidRDefault="007F6B67" w:rsidP="0074160B">
            <w:pPr>
              <w:pStyle w:val="Copy"/>
              <w:tabs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B13C81">
              <w:rPr>
                <w:rFonts w:ascii="Garamond" w:hAnsi="Garamond"/>
                <w:b/>
                <w:sz w:val="24"/>
                <w:szCs w:val="24"/>
              </w:rPr>
              <w:t>Dan Kuhn Engineering</w:t>
            </w:r>
            <w:r w:rsidRPr="003532D5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Structural Engineering (Intern)                          </w:t>
            </w:r>
          </w:p>
        </w:tc>
        <w:tc>
          <w:tcPr>
            <w:tcW w:w="1148" w:type="pct"/>
            <w:gridSpan w:val="2"/>
          </w:tcPr>
          <w:p w:rsidR="007F6B67" w:rsidRPr="003532D5" w:rsidRDefault="007F6B67" w:rsidP="0074160B">
            <w:pPr>
              <w:pStyle w:val="Copy"/>
              <w:tabs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  <w:tr w:rsidR="00A002D3" w:rsidRPr="005E053B" w:rsidTr="0074160B">
        <w:trPr>
          <w:trHeight w:val="296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  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 xml:space="preserve">Boca Raton, FL        </w:t>
            </w:r>
          </w:p>
        </w:tc>
        <w:tc>
          <w:tcPr>
            <w:tcW w:w="1148" w:type="pct"/>
            <w:gridSpan w:val="2"/>
          </w:tcPr>
          <w:p w:rsidR="00A002D3" w:rsidRPr="00710527" w:rsidRDefault="00A002D3" w:rsidP="0074160B">
            <w:pPr>
              <w:pStyle w:val="Copy"/>
              <w:tabs>
                <w:tab w:val="left" w:pos="6051"/>
              </w:tabs>
              <w:spacing w:after="0" w:line="240" w:lineRule="auto"/>
              <w:jc w:val="right"/>
              <w:rPr>
                <w:rFonts w:ascii="Garamond" w:hAnsi="Garamond"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5/28/ — 8/6/2014</w:t>
            </w:r>
          </w:p>
        </w:tc>
      </w:tr>
      <w:tr w:rsidR="00A62D7D" w:rsidRPr="005E053B" w:rsidTr="006F2A4F">
        <w:trPr>
          <w:trHeight w:val="1187"/>
        </w:trPr>
        <w:tc>
          <w:tcPr>
            <w:tcW w:w="5000" w:type="pct"/>
            <w:gridSpan w:val="5"/>
          </w:tcPr>
          <w:p w:rsidR="00C05F48" w:rsidRDefault="000F0C92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Computed</w:t>
            </w:r>
            <w:r w:rsidR="00C05F48" w:rsidRPr="00C05F48">
              <w:rPr>
                <w:rFonts w:ascii="Garamond" w:hAnsi="Garamond"/>
                <w:sz w:val="24"/>
                <w:szCs w:val="24"/>
              </w:rPr>
              <w:t xml:space="preserve"> basic segments of a</w:t>
            </w:r>
            <w:r w:rsidR="00C05F48">
              <w:rPr>
                <w:rFonts w:ascii="Garamond" w:hAnsi="Garamond"/>
                <w:sz w:val="24"/>
                <w:szCs w:val="24"/>
              </w:rPr>
              <w:t xml:space="preserve"> structural engineering project using </w:t>
            </w:r>
            <w:proofErr w:type="spellStart"/>
            <w:r w:rsidR="00C05F48">
              <w:rPr>
                <w:rFonts w:ascii="Garamond" w:hAnsi="Garamond"/>
                <w:sz w:val="24"/>
                <w:szCs w:val="24"/>
              </w:rPr>
              <w:t>Enercalc</w:t>
            </w:r>
            <w:proofErr w:type="spellEnd"/>
            <w:r w:rsidR="00C05F48">
              <w:rPr>
                <w:rFonts w:ascii="Garamond" w:hAnsi="Garamond"/>
                <w:sz w:val="24"/>
                <w:szCs w:val="24"/>
              </w:rPr>
              <w:t xml:space="preserve"> and wind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05F48">
              <w:rPr>
                <w:rFonts w:ascii="Garamond" w:hAnsi="Garamond"/>
                <w:sz w:val="24"/>
                <w:szCs w:val="24"/>
              </w:rPr>
              <w:t xml:space="preserve">load </w:t>
            </w:r>
            <w:r>
              <w:rPr>
                <w:rFonts w:ascii="Garamond" w:hAnsi="Garamond"/>
                <w:sz w:val="24"/>
                <w:szCs w:val="24"/>
              </w:rPr>
              <w:t>analysis software</w:t>
            </w:r>
            <w:r w:rsidR="00C05F48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C05F48" w:rsidRPr="00C05F48" w:rsidRDefault="00C05F48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C05F48">
              <w:rPr>
                <w:rFonts w:ascii="Garamond" w:hAnsi="Garamond"/>
                <w:sz w:val="24"/>
                <w:szCs w:val="24"/>
              </w:rPr>
              <w:t>Checked and coordinate</w:t>
            </w:r>
            <w:r w:rsidR="000F0C92">
              <w:rPr>
                <w:rFonts w:ascii="Garamond" w:hAnsi="Garamond"/>
                <w:sz w:val="24"/>
                <w:szCs w:val="24"/>
              </w:rPr>
              <w:t>d</w:t>
            </w:r>
            <w:r w:rsidRPr="00C05F48">
              <w:rPr>
                <w:rFonts w:ascii="Garamond" w:hAnsi="Garamond"/>
                <w:sz w:val="24"/>
                <w:szCs w:val="24"/>
              </w:rPr>
              <w:t xml:space="preserve"> details and dimensions before submitting them to the plotter</w:t>
            </w:r>
          </w:p>
          <w:p w:rsidR="000F0C92" w:rsidRDefault="00C05F48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C05F48">
              <w:rPr>
                <w:rFonts w:ascii="Garamond" w:hAnsi="Garamond"/>
                <w:sz w:val="24"/>
                <w:szCs w:val="24"/>
              </w:rPr>
              <w:t>Perform</w:t>
            </w:r>
            <w:r>
              <w:rPr>
                <w:rFonts w:ascii="Garamond" w:hAnsi="Garamond"/>
                <w:sz w:val="24"/>
                <w:szCs w:val="24"/>
              </w:rPr>
              <w:t>ed</w:t>
            </w:r>
            <w:r w:rsidRPr="00C05F48">
              <w:rPr>
                <w:rFonts w:ascii="Garamond" w:hAnsi="Garamond"/>
                <w:sz w:val="24"/>
                <w:szCs w:val="24"/>
              </w:rPr>
              <w:t xml:space="preserve"> drafting work</w:t>
            </w:r>
            <w:r>
              <w:rPr>
                <w:rFonts w:ascii="Garamond" w:hAnsi="Garamond"/>
                <w:sz w:val="24"/>
                <w:szCs w:val="24"/>
              </w:rPr>
              <w:t xml:space="preserve"> such as modifying </w:t>
            </w:r>
            <w:r w:rsidR="000F0C92">
              <w:rPr>
                <w:rFonts w:ascii="Garamond" w:hAnsi="Garamond"/>
                <w:sz w:val="24"/>
                <w:szCs w:val="24"/>
              </w:rPr>
              <w:t xml:space="preserve">redline </w:t>
            </w:r>
            <w:r>
              <w:rPr>
                <w:rFonts w:ascii="Garamond" w:hAnsi="Garamond"/>
                <w:sz w:val="24"/>
                <w:szCs w:val="24"/>
              </w:rPr>
              <w:t xml:space="preserve">construction </w:t>
            </w:r>
            <w:r w:rsidRPr="0015692A">
              <w:rPr>
                <w:rFonts w:ascii="Garamond" w:hAnsi="Garamond"/>
                <w:sz w:val="24"/>
                <w:szCs w:val="24"/>
              </w:rPr>
              <w:t>drawing</w:t>
            </w:r>
            <w:r w:rsidR="000F0C92">
              <w:rPr>
                <w:rFonts w:ascii="Garamond" w:hAnsi="Garamond"/>
                <w:sz w:val="24"/>
                <w:szCs w:val="24"/>
              </w:rPr>
              <w:t>s</w:t>
            </w:r>
            <w:r w:rsidRPr="0015692A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schematics</w:t>
            </w:r>
            <w:r w:rsidR="000F0C92">
              <w:rPr>
                <w:rFonts w:ascii="Garamond" w:hAnsi="Garamond"/>
                <w:sz w:val="24"/>
                <w:szCs w:val="24"/>
              </w:rPr>
              <w:t xml:space="preserve"> in AutoCAD</w:t>
            </w:r>
          </w:p>
          <w:p w:rsidR="00C05F48" w:rsidRPr="000F0C92" w:rsidRDefault="000F0C92" w:rsidP="0074160B">
            <w:pPr>
              <w:pStyle w:val="Copy"/>
              <w:numPr>
                <w:ilvl w:val="0"/>
                <w:numId w:val="26"/>
              </w:numPr>
              <w:tabs>
                <w:tab w:val="left" w:pos="6051"/>
              </w:tabs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Compiled data for use</w:t>
            </w:r>
            <w:r w:rsidR="00C05F48" w:rsidRPr="000F0C92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in</w:t>
            </w:r>
            <w:r w:rsidR="00C05F48" w:rsidRPr="000F0C92">
              <w:rPr>
                <w:rFonts w:ascii="Garamond" w:hAnsi="Garamond"/>
                <w:sz w:val="24"/>
                <w:szCs w:val="24"/>
              </w:rPr>
              <w:t xml:space="preserve"> permit submittals, </w:t>
            </w:r>
            <w:r>
              <w:rPr>
                <w:rFonts w:ascii="Garamond" w:hAnsi="Garamond"/>
                <w:sz w:val="24"/>
                <w:szCs w:val="24"/>
              </w:rPr>
              <w:t>purchasing of structural connectors</w:t>
            </w:r>
            <w:r w:rsidR="00C05F48" w:rsidRPr="000F0C92">
              <w:rPr>
                <w:rFonts w:ascii="Garamond" w:hAnsi="Garamond"/>
                <w:sz w:val="24"/>
                <w:szCs w:val="24"/>
              </w:rPr>
              <w:t xml:space="preserve">, and </w:t>
            </w:r>
            <w:r>
              <w:rPr>
                <w:rFonts w:ascii="Garamond" w:hAnsi="Garamond"/>
                <w:sz w:val="24"/>
                <w:szCs w:val="24"/>
              </w:rPr>
              <w:t>project documentation</w:t>
            </w:r>
          </w:p>
        </w:tc>
      </w:tr>
      <w:tr w:rsidR="007F6B67" w:rsidRPr="005E053B" w:rsidTr="0074160B">
        <w:trPr>
          <w:trHeight w:val="293"/>
        </w:trPr>
        <w:tc>
          <w:tcPr>
            <w:tcW w:w="3852" w:type="pct"/>
            <w:gridSpan w:val="3"/>
          </w:tcPr>
          <w:p w:rsidR="007F6B67" w:rsidRPr="003305B9" w:rsidRDefault="007F6B67" w:rsidP="0074160B">
            <w:pPr>
              <w:tabs>
                <w:tab w:val="left" w:pos="6051"/>
              </w:tabs>
            </w:pPr>
            <w:r w:rsidRPr="00B13C81">
              <w:rPr>
                <w:rFonts w:ascii="Garamond" w:hAnsi="Garamond"/>
                <w:b/>
                <w:sz w:val="24"/>
                <w:szCs w:val="24"/>
              </w:rPr>
              <w:t>DEVELOP National Program</w:t>
            </w:r>
            <w:r>
              <w:rPr>
                <w:rFonts w:ascii="Garamond" w:hAnsi="Garamond"/>
                <w:sz w:val="24"/>
                <w:szCs w:val="24"/>
              </w:rPr>
              <w:t xml:space="preserve">     Earth Science (Intern)</w:t>
            </w:r>
          </w:p>
        </w:tc>
        <w:tc>
          <w:tcPr>
            <w:tcW w:w="1148" w:type="pct"/>
            <w:gridSpan w:val="2"/>
          </w:tcPr>
          <w:p w:rsidR="007F6B67" w:rsidRPr="003305B9" w:rsidRDefault="007F6B67" w:rsidP="0074160B">
            <w:pPr>
              <w:tabs>
                <w:tab w:val="left" w:pos="6051"/>
              </w:tabs>
            </w:pPr>
          </w:p>
        </w:tc>
      </w:tr>
      <w:tr w:rsidR="00A002D3" w:rsidRPr="005E053B" w:rsidTr="0074160B">
        <w:trPr>
          <w:trHeight w:val="293"/>
        </w:trPr>
        <w:tc>
          <w:tcPr>
            <w:tcW w:w="3852" w:type="pct"/>
            <w:gridSpan w:val="3"/>
          </w:tcPr>
          <w:p w:rsidR="00A002D3" w:rsidRPr="00F7159D" w:rsidRDefault="00A002D3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     </w:t>
            </w:r>
            <w:r w:rsidRPr="00F7159D">
              <w:rPr>
                <w:rFonts w:ascii="Garamond" w:hAnsi="Garamond"/>
                <w:b/>
                <w:i/>
                <w:sz w:val="24"/>
                <w:szCs w:val="24"/>
              </w:rPr>
              <w:t xml:space="preserve">NASA Langley Research Center   </w:t>
            </w:r>
          </w:p>
        </w:tc>
        <w:tc>
          <w:tcPr>
            <w:tcW w:w="1148" w:type="pct"/>
            <w:gridSpan w:val="2"/>
          </w:tcPr>
          <w:p w:rsidR="00A002D3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6/18</w:t>
            </w:r>
            <w:r w:rsidRPr="000B4DF8">
              <w:rPr>
                <w:rFonts w:ascii="Garamond" w:hAnsi="Garamond"/>
                <w:b/>
                <w:sz w:val="24"/>
                <w:szCs w:val="24"/>
              </w:rPr>
              <w:t xml:space="preserve">/—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8/10</w:t>
            </w:r>
            <w:r w:rsidRPr="000B4DF8">
              <w:rPr>
                <w:rFonts w:ascii="Garamond" w:hAnsi="Garamond"/>
                <w:b/>
                <w:sz w:val="24"/>
                <w:szCs w:val="24"/>
              </w:rPr>
              <w:t>/2012</w:t>
            </w:r>
          </w:p>
        </w:tc>
      </w:tr>
      <w:tr w:rsidR="00A62D7D" w:rsidRPr="005E053B" w:rsidTr="006A7EBC">
        <w:trPr>
          <w:trHeight w:val="476"/>
        </w:trPr>
        <w:tc>
          <w:tcPr>
            <w:tcW w:w="5000" w:type="pct"/>
            <w:gridSpan w:val="5"/>
          </w:tcPr>
          <w:p w:rsidR="00984B3F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Collected geospatial data from </w:t>
            </w:r>
            <w:r w:rsidR="006A7EBC">
              <w:rPr>
                <w:rFonts w:ascii="Garamond" w:hAnsi="Garamond"/>
                <w:sz w:val="24"/>
                <w:szCs w:val="24"/>
              </w:rPr>
              <w:t xml:space="preserve">ERDAS </w:t>
            </w:r>
            <w:r>
              <w:rPr>
                <w:rFonts w:ascii="Garamond" w:hAnsi="Garamond"/>
                <w:sz w:val="24"/>
                <w:szCs w:val="24"/>
              </w:rPr>
              <w:t xml:space="preserve">satellite imagery to create land use/cover maps using </w:t>
            </w:r>
            <w:r w:rsidR="006A7EBC">
              <w:rPr>
                <w:rFonts w:ascii="Garamond" w:hAnsi="Garamond"/>
                <w:sz w:val="24"/>
                <w:szCs w:val="24"/>
              </w:rPr>
              <w:t>Arc</w:t>
            </w:r>
            <w:r>
              <w:rPr>
                <w:rFonts w:ascii="Garamond" w:hAnsi="Garamond"/>
                <w:sz w:val="24"/>
                <w:szCs w:val="24"/>
              </w:rPr>
              <w:t>GIS</w:t>
            </w:r>
          </w:p>
          <w:p w:rsidR="00A62D7D" w:rsidRPr="00984B3F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984B3F">
              <w:rPr>
                <w:rFonts w:ascii="Garamond" w:hAnsi="Garamond"/>
                <w:sz w:val="24"/>
                <w:szCs w:val="24"/>
              </w:rPr>
              <w:t xml:space="preserve">Presented deliverables to the Rwandan ambassador and NASA Admin at a conference </w:t>
            </w:r>
          </w:p>
        </w:tc>
      </w:tr>
      <w:tr w:rsidR="006F2A4F" w:rsidRPr="005E053B" w:rsidTr="006F2A4F">
        <w:trPr>
          <w:trHeight w:val="246"/>
        </w:trPr>
        <w:tc>
          <w:tcPr>
            <w:tcW w:w="5000" w:type="pct"/>
            <w:gridSpan w:val="5"/>
          </w:tcPr>
          <w:p w:rsidR="006F2A4F" w:rsidRPr="00137ED8" w:rsidRDefault="006F2A4F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B13C81">
              <w:rPr>
                <w:rFonts w:ascii="Garamond" w:hAnsi="Garamond"/>
                <w:b/>
                <w:sz w:val="24"/>
                <w:szCs w:val="24"/>
              </w:rPr>
              <w:t>Women Aerospace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B13C81">
              <w:rPr>
                <w:rFonts w:ascii="Garamond" w:hAnsi="Garamond"/>
                <w:b/>
                <w:sz w:val="24"/>
                <w:szCs w:val="24"/>
              </w:rPr>
              <w:t xml:space="preserve">Scholars </w:t>
            </w:r>
            <w:r>
              <w:rPr>
                <w:rFonts w:ascii="Garamond" w:hAnsi="Garamond"/>
                <w:sz w:val="24"/>
                <w:szCs w:val="24"/>
              </w:rPr>
              <w:t xml:space="preserve">        Astronomy/Aerospace Engineering  (Team manager)</w:t>
            </w:r>
          </w:p>
        </w:tc>
      </w:tr>
      <w:tr w:rsidR="00A002D3" w:rsidRPr="005E053B" w:rsidTr="0074160B">
        <w:trPr>
          <w:trHeight w:val="246"/>
        </w:trPr>
        <w:tc>
          <w:tcPr>
            <w:tcW w:w="3852" w:type="pct"/>
            <w:gridSpan w:val="3"/>
          </w:tcPr>
          <w:p w:rsidR="00A002D3" w:rsidRPr="00F7159D" w:rsidRDefault="00A62D7D" w:rsidP="0074160B">
            <w:pPr>
              <w:pStyle w:val="Copy"/>
              <w:tabs>
                <w:tab w:val="left" w:pos="6051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i/>
                <w:sz w:val="24"/>
                <w:szCs w:val="24"/>
              </w:rPr>
              <w:t xml:space="preserve">    </w:t>
            </w:r>
            <w:r w:rsidR="00A002D3" w:rsidRPr="00F7159D">
              <w:rPr>
                <w:rFonts w:ascii="Garamond" w:hAnsi="Garamond"/>
                <w:b/>
                <w:i/>
                <w:sz w:val="24"/>
                <w:szCs w:val="24"/>
              </w:rPr>
              <w:t>NASA Johnson Space Center</w:t>
            </w:r>
          </w:p>
        </w:tc>
        <w:tc>
          <w:tcPr>
            <w:tcW w:w="1148" w:type="pct"/>
            <w:gridSpan w:val="2"/>
          </w:tcPr>
          <w:p w:rsidR="00A002D3" w:rsidRDefault="00A002D3" w:rsidP="0074160B">
            <w:pPr>
              <w:tabs>
                <w:tab w:val="left" w:pos="6051"/>
              </w:tabs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0B4DF8">
              <w:rPr>
                <w:rFonts w:ascii="Garamond" w:hAnsi="Garamond"/>
                <w:b/>
                <w:sz w:val="24"/>
                <w:szCs w:val="24"/>
              </w:rPr>
              <w:t>6/24/— 6/29/2012</w:t>
            </w:r>
          </w:p>
        </w:tc>
      </w:tr>
      <w:tr w:rsidR="00A002D3" w:rsidRPr="005E053B" w:rsidTr="002D4D38">
        <w:trPr>
          <w:trHeight w:val="683"/>
        </w:trPr>
        <w:tc>
          <w:tcPr>
            <w:tcW w:w="5000" w:type="pct"/>
            <w:gridSpan w:val="5"/>
            <w:tcBorders>
              <w:bottom w:val="single" w:sz="12" w:space="0" w:color="auto"/>
            </w:tcBorders>
          </w:tcPr>
          <w:p w:rsidR="00A62D7D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A62D7D">
              <w:rPr>
                <w:rFonts w:ascii="Garamond" w:hAnsi="Garamond"/>
                <w:sz w:val="24"/>
                <w:szCs w:val="24"/>
              </w:rPr>
              <w:t>Applied knowledge of risks &amp; hazards and spacecraft design to the design</w:t>
            </w:r>
          </w:p>
          <w:p w:rsidR="00A002D3" w:rsidRPr="00A62D7D" w:rsidRDefault="00A62D7D" w:rsidP="0074160B">
            <w:pPr>
              <w:pStyle w:val="Copy"/>
              <w:numPr>
                <w:ilvl w:val="0"/>
                <w:numId w:val="27"/>
              </w:numPr>
              <w:tabs>
                <w:tab w:val="left" w:pos="5280"/>
                <w:tab w:val="left" w:pos="6051"/>
              </w:tabs>
              <w:spacing w:after="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A62D7D">
              <w:rPr>
                <w:rFonts w:ascii="Garamond" w:hAnsi="Garamond"/>
                <w:sz w:val="24"/>
                <w:szCs w:val="24"/>
              </w:rPr>
              <w:t>Presented to a panel of engineers and defended and rationalized design choices</w:t>
            </w:r>
          </w:p>
        </w:tc>
      </w:tr>
      <w:tr w:rsidR="00A002D3" w:rsidRPr="005E053B" w:rsidTr="002D4D38">
        <w:trPr>
          <w:trHeight w:val="1497"/>
        </w:trPr>
        <w:tc>
          <w:tcPr>
            <w:tcW w:w="4100" w:type="pct"/>
            <w:gridSpan w:val="4"/>
            <w:tcBorders>
              <w:top w:val="single" w:sz="12" w:space="0" w:color="auto"/>
            </w:tcBorders>
          </w:tcPr>
          <w:p w:rsidR="00A002D3" w:rsidRPr="00064A84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b/>
                <w:sz w:val="24"/>
                <w:szCs w:val="24"/>
              </w:rPr>
            </w:pPr>
            <w:r w:rsidRPr="00064A84">
              <w:rPr>
                <w:rFonts w:ascii="Garamond" w:hAnsi="Garamond" w:cs="Corbel"/>
                <w:b/>
                <w:sz w:val="24"/>
                <w:szCs w:val="24"/>
              </w:rPr>
              <w:t xml:space="preserve">COLLEGE ORGANIZATIONS </w:t>
            </w:r>
          </w:p>
          <w:p w:rsidR="00A002D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 w:rsidRPr="007F6973">
              <w:rPr>
                <w:rFonts w:ascii="Garamond" w:hAnsi="Garamond" w:cs="Corbel"/>
                <w:sz w:val="24"/>
                <w:szCs w:val="24"/>
              </w:rPr>
              <w:t>Flo</w:t>
            </w:r>
            <w:r>
              <w:rPr>
                <w:rFonts w:ascii="Garamond" w:hAnsi="Garamond" w:cs="Corbel"/>
                <w:sz w:val="24"/>
                <w:szCs w:val="24"/>
              </w:rPr>
              <w:t xml:space="preserve">rida Engineering Society (FES) – Secretary </w:t>
            </w:r>
          </w:p>
          <w:p w:rsidR="00984B3F" w:rsidRDefault="00984B3F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American Society of Civil Engineers (ASCE)</w:t>
            </w:r>
          </w:p>
          <w:p w:rsidR="00A002D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 w:rsidRPr="0043132A">
              <w:rPr>
                <w:rFonts w:ascii="Garamond" w:hAnsi="Garamond" w:cs="Corbel"/>
                <w:sz w:val="24"/>
                <w:szCs w:val="24"/>
              </w:rPr>
              <w:t xml:space="preserve">CHOMPTT Satellite Design Team – Structures </w:t>
            </w:r>
          </w:p>
          <w:p w:rsidR="00A002D3" w:rsidRPr="007F697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 xml:space="preserve">Eco-Rep (Residence Hall Association) </w:t>
            </w:r>
            <w:r w:rsidRPr="00C74CB0">
              <w:rPr>
                <w:rFonts w:ascii="Garamond" w:hAnsi="Garamond" w:cs="Corbel"/>
                <w:sz w:val="24"/>
                <w:szCs w:val="24"/>
              </w:rPr>
              <w:t>–UF S</w:t>
            </w:r>
            <w:r>
              <w:rPr>
                <w:rFonts w:ascii="Garamond" w:hAnsi="Garamond" w:cs="Corbel"/>
                <w:sz w:val="24"/>
                <w:szCs w:val="24"/>
              </w:rPr>
              <w:t>ustainability Challenge Winner</w:t>
            </w:r>
          </w:p>
        </w:tc>
        <w:tc>
          <w:tcPr>
            <w:tcW w:w="900" w:type="pct"/>
            <w:tcBorders>
              <w:top w:val="single" w:sz="12" w:space="0" w:color="auto"/>
            </w:tcBorders>
          </w:tcPr>
          <w:p w:rsidR="00A002D3" w:rsidRDefault="00A002D3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rPr>
                <w:rFonts w:ascii="Garamond" w:hAnsi="Garamond" w:cs="Corbel"/>
                <w:sz w:val="24"/>
                <w:szCs w:val="24"/>
              </w:rPr>
            </w:pPr>
          </w:p>
          <w:p w:rsidR="00A002D3" w:rsidRDefault="00984B3F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2013</w:t>
            </w:r>
            <w:r w:rsidR="00A002D3">
              <w:rPr>
                <w:rFonts w:ascii="Garamond" w:hAnsi="Garamond" w:cs="Corbel"/>
                <w:sz w:val="24"/>
                <w:szCs w:val="24"/>
              </w:rPr>
              <w:t>-Present</w:t>
            </w:r>
          </w:p>
          <w:p w:rsidR="00A002D3" w:rsidRDefault="00984B3F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2013</w:t>
            </w:r>
            <w:r w:rsidR="00A002D3" w:rsidRPr="007F6973">
              <w:rPr>
                <w:rFonts w:ascii="Garamond" w:hAnsi="Garamond" w:cs="Corbel"/>
                <w:sz w:val="24"/>
                <w:szCs w:val="24"/>
              </w:rPr>
              <w:t>-Present</w:t>
            </w:r>
          </w:p>
          <w:p w:rsidR="00A002D3" w:rsidRDefault="00A002D3" w:rsidP="0074160B">
            <w:pPr>
              <w:tabs>
                <w:tab w:val="right" w:pos="2672"/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 w:rsidRPr="0043132A">
              <w:rPr>
                <w:rFonts w:ascii="Garamond" w:hAnsi="Garamond" w:cs="Corbel"/>
                <w:sz w:val="24"/>
                <w:szCs w:val="24"/>
              </w:rPr>
              <w:t>2015-2016</w:t>
            </w:r>
          </w:p>
          <w:p w:rsidR="00A002D3" w:rsidRPr="007F6973" w:rsidRDefault="00A002D3" w:rsidP="0074160B">
            <w:pPr>
              <w:tabs>
                <w:tab w:val="left" w:pos="6051"/>
              </w:tabs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 w:cs="Corbel"/>
                <w:sz w:val="24"/>
                <w:szCs w:val="24"/>
              </w:rPr>
            </w:pPr>
            <w:r>
              <w:rPr>
                <w:rFonts w:ascii="Garamond" w:hAnsi="Garamond" w:cs="Corbel"/>
                <w:sz w:val="24"/>
                <w:szCs w:val="24"/>
              </w:rPr>
              <w:t>2013-2014</w:t>
            </w:r>
          </w:p>
        </w:tc>
      </w:tr>
    </w:tbl>
    <w:p w:rsidR="00717A8E" w:rsidRPr="00064A84" w:rsidRDefault="00717A8E" w:rsidP="00AC6C7E">
      <w:pPr>
        <w:tabs>
          <w:tab w:val="left" w:pos="8014"/>
        </w:tabs>
      </w:pPr>
      <w:bookmarkStart w:id="0" w:name="_GoBack"/>
      <w:bookmarkEnd w:id="0"/>
    </w:p>
    <w:sectPr w:rsidR="00717A8E" w:rsidRPr="00064A84" w:rsidSect="006F2A4F">
      <w:headerReference w:type="first" r:id="rId9"/>
      <w:type w:val="oddPage"/>
      <w:pgSz w:w="12240" w:h="15840" w:code="1"/>
      <w:pgMar w:top="216" w:right="720" w:bottom="216" w:left="72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664" w:rsidRDefault="004D2664" w:rsidP="00901D73">
      <w:pPr>
        <w:spacing w:line="240" w:lineRule="auto"/>
      </w:pPr>
      <w:r>
        <w:separator/>
      </w:r>
    </w:p>
  </w:endnote>
  <w:endnote w:type="continuationSeparator" w:id="0">
    <w:p w:rsidR="004D2664" w:rsidRDefault="004D2664" w:rsidP="00901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664" w:rsidRDefault="004D2664" w:rsidP="00901D73">
      <w:pPr>
        <w:spacing w:line="240" w:lineRule="auto"/>
      </w:pPr>
      <w:r>
        <w:separator/>
      </w:r>
    </w:p>
  </w:footnote>
  <w:footnote w:type="continuationSeparator" w:id="0">
    <w:p w:rsidR="004D2664" w:rsidRDefault="004D2664" w:rsidP="00901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6"/>
      <w:gridCol w:w="8004"/>
    </w:tblGrid>
    <w:tr w:rsidR="00880A95" w:rsidRPr="00311551" w:rsidTr="00A76662">
      <w:trPr>
        <w:trHeight w:val="623"/>
      </w:trPr>
      <w:tc>
        <w:tcPr>
          <w:tcW w:w="2586" w:type="dxa"/>
          <w:vMerge w:val="restart"/>
        </w:tcPr>
        <w:p w:rsidR="00ED79DF" w:rsidRDefault="0021536B" w:rsidP="00ED79DF">
          <w:pPr>
            <w:pStyle w:val="YourName"/>
            <w:tabs>
              <w:tab w:val="left" w:pos="1758"/>
              <w:tab w:val="center" w:pos="4526"/>
            </w:tabs>
            <w:spacing w:before="240"/>
            <w:rPr>
              <w:rFonts w:ascii="Garamond" w:hAnsi="Garamond"/>
              <w:color w:val="auto"/>
              <w:sz w:val="48"/>
              <w:szCs w:val="48"/>
            </w:rPr>
          </w:pPr>
          <w:r>
            <w:rPr>
              <w:noProof/>
            </w:rPr>
            <w:drawing>
              <wp:inline distT="0" distB="0" distL="0" distR="0" wp14:anchorId="42A24C6C" wp14:editId="7805175D">
                <wp:extent cx="1694722" cy="1002665"/>
                <wp:effectExtent l="0" t="0" r="127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100" cy="1007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4" w:type="dxa"/>
        </w:tcPr>
        <w:p w:rsidR="00ED79DF" w:rsidRPr="00B00656" w:rsidRDefault="00ED79DF" w:rsidP="00ED79DF">
          <w:pPr>
            <w:pStyle w:val="YourName"/>
            <w:tabs>
              <w:tab w:val="left" w:pos="1758"/>
              <w:tab w:val="center" w:pos="4526"/>
            </w:tabs>
            <w:spacing w:before="240"/>
            <w:rPr>
              <w:rFonts w:ascii="Garamond" w:hAnsi="Garamond"/>
              <w:color w:val="auto"/>
              <w:sz w:val="48"/>
              <w:szCs w:val="48"/>
            </w:rPr>
          </w:pPr>
          <w:r>
            <w:rPr>
              <w:rFonts w:ascii="Garamond" w:hAnsi="Garamond"/>
              <w:color w:val="auto"/>
              <w:sz w:val="48"/>
              <w:szCs w:val="48"/>
            </w:rPr>
            <w:t>suzanne wong</w:t>
          </w:r>
        </w:p>
      </w:tc>
    </w:tr>
    <w:tr w:rsidR="00880A95" w:rsidRPr="00311551" w:rsidTr="009D444A">
      <w:trPr>
        <w:trHeight w:val="1062"/>
      </w:trPr>
      <w:tc>
        <w:tcPr>
          <w:tcW w:w="2586" w:type="dxa"/>
          <w:vMerge/>
        </w:tcPr>
        <w:p w:rsidR="00ED79DF" w:rsidRPr="00311551" w:rsidRDefault="00ED79DF" w:rsidP="00EA7625">
          <w:pPr>
            <w:pStyle w:val="PersonalInformation"/>
            <w:spacing w:line="240" w:lineRule="auto"/>
            <w:jc w:val="center"/>
            <w:rPr>
              <w:rFonts w:ascii="Garamond" w:hAnsi="Garamond"/>
              <w:noProof/>
              <w:sz w:val="22"/>
              <w:lang w:eastAsia="zh-CN"/>
            </w:rPr>
          </w:pPr>
        </w:p>
      </w:tc>
      <w:tc>
        <w:tcPr>
          <w:tcW w:w="8304" w:type="dxa"/>
        </w:tcPr>
        <w:p w:rsidR="009D45C7" w:rsidRDefault="00ED79DF" w:rsidP="00ED79DF">
          <w:pPr>
            <w:pStyle w:val="PersonalInformation"/>
            <w:spacing w:line="240" w:lineRule="auto"/>
            <w:rPr>
              <w:rFonts w:ascii="Garamond" w:hAnsi="Garamond"/>
              <w:b/>
              <w:color w:val="auto"/>
              <w:sz w:val="24"/>
              <w:szCs w:val="24"/>
            </w:rPr>
          </w:pPr>
          <w:r>
            <w:rPr>
              <w:rFonts w:ascii="Garamond" w:hAnsi="Garamond"/>
              <w:color w:val="auto"/>
              <w:sz w:val="24"/>
              <w:szCs w:val="24"/>
            </w:rPr>
            <w:t>Pembroke Pines, FL</w:t>
          </w:r>
          <w:r w:rsidR="009D45C7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  <w:r w:rsidRPr="00AD18CE">
            <w:rPr>
              <w:rFonts w:ascii="Garamond" w:hAnsi="Garamond"/>
              <w:b/>
              <w:color w:val="auto"/>
              <w:sz w:val="24"/>
              <w:szCs w:val="24"/>
            </w:rPr>
            <w:t>|</w:t>
          </w:r>
          <w:r w:rsidR="009D45C7">
            <w:rPr>
              <w:rFonts w:ascii="Garamond" w:hAnsi="Garamond"/>
              <w:b/>
              <w:color w:val="auto"/>
              <w:sz w:val="24"/>
              <w:szCs w:val="24"/>
            </w:rPr>
            <w:t xml:space="preserve"> </w:t>
          </w:r>
          <w:r w:rsidRPr="0099050F">
            <w:rPr>
              <w:rFonts w:ascii="Garamond" w:hAnsi="Garamond"/>
              <w:color w:val="auto"/>
              <w:sz w:val="24"/>
              <w:szCs w:val="24"/>
            </w:rPr>
            <w:t>(786) 853-3320</w:t>
          </w:r>
        </w:p>
        <w:p w:rsidR="000E30BA" w:rsidRPr="009D45C7" w:rsidRDefault="009D45C7" w:rsidP="00ED79DF">
          <w:pPr>
            <w:pStyle w:val="PersonalInformation"/>
            <w:spacing w:line="240" w:lineRule="auto"/>
          </w:pPr>
          <w:r w:rsidRPr="00311551">
            <w:rPr>
              <w:rFonts w:ascii="Garamond" w:hAnsi="Garamond"/>
              <w:noProof/>
              <w:sz w:val="22"/>
            </w:rPr>
            <w:drawing>
              <wp:anchor distT="0" distB="0" distL="114300" distR="114300" simplePos="0" relativeHeight="251661312" behindDoc="1" locked="0" layoutInCell="1" allowOverlap="1" wp14:anchorId="59246E3A" wp14:editId="65A590CB">
                <wp:simplePos x="0" y="0"/>
                <wp:positionH relativeFrom="column">
                  <wp:posOffset>992505</wp:posOffset>
                </wp:positionH>
                <wp:positionV relativeFrom="paragraph">
                  <wp:posOffset>47039</wp:posOffset>
                </wp:positionV>
                <wp:extent cx="1096645" cy="1092200"/>
                <wp:effectExtent l="0" t="0" r="8255" b="0"/>
                <wp:wrapNone/>
                <wp:docPr id="3" name="Picture 3" descr="Description: decorative-lines-18_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corative-lines-18_lar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64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E30BA" w:rsidRPr="00EA7625">
            <w:rPr>
              <w:rFonts w:ascii="Garamond" w:hAnsi="Garamond"/>
              <w:color w:val="auto"/>
              <w:sz w:val="24"/>
              <w:szCs w:val="24"/>
            </w:rPr>
            <w:t>Univer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sity of Florida</w:t>
          </w:r>
          <w:r w:rsidRPr="00AD18CE">
            <w:rPr>
              <w:rFonts w:ascii="Garamond" w:hAnsi="Garamond"/>
              <w:b/>
              <w:color w:val="auto"/>
              <w:sz w:val="24"/>
              <w:szCs w:val="24"/>
            </w:rPr>
            <w:t>|</w:t>
          </w:r>
          <w:r>
            <w:rPr>
              <w:rFonts w:ascii="Garamond" w:hAnsi="Garamond"/>
              <w:b/>
              <w:color w:val="auto"/>
              <w:sz w:val="24"/>
              <w:szCs w:val="24"/>
            </w:rPr>
            <w:t xml:space="preserve"> </w:t>
          </w:r>
          <w:r w:rsidR="00AD18CE">
            <w:rPr>
              <w:rFonts w:ascii="Garamond" w:hAnsi="Garamond"/>
              <w:color w:val="auto"/>
              <w:sz w:val="24"/>
              <w:szCs w:val="24"/>
            </w:rPr>
            <w:t xml:space="preserve">B.S. </w:t>
          </w:r>
          <w:r w:rsidR="000E30BA" w:rsidRPr="000E30BA">
            <w:rPr>
              <w:rFonts w:ascii="Garamond" w:hAnsi="Garamond"/>
              <w:color w:val="auto"/>
              <w:sz w:val="24"/>
              <w:szCs w:val="24"/>
            </w:rPr>
            <w:t>Civil Engineerin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g</w:t>
          </w:r>
          <w:r w:rsidR="000E30BA" w:rsidRPr="000E30BA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(</w:t>
          </w:r>
          <w:r>
            <w:rPr>
              <w:rFonts w:ascii="Garamond" w:hAnsi="Garamond"/>
              <w:color w:val="auto"/>
              <w:sz w:val="24"/>
              <w:szCs w:val="24"/>
            </w:rPr>
            <w:t>Fall</w:t>
          </w:r>
          <w:r w:rsidR="00AD18CE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  <w:r w:rsidR="00ED79DF">
            <w:rPr>
              <w:rFonts w:ascii="Garamond" w:hAnsi="Garamond"/>
              <w:color w:val="auto"/>
              <w:sz w:val="24"/>
              <w:szCs w:val="24"/>
            </w:rPr>
            <w:t>2017</w:t>
          </w:r>
          <w:r w:rsidR="000E30BA">
            <w:rPr>
              <w:rFonts w:ascii="Garamond" w:hAnsi="Garamond"/>
              <w:color w:val="auto"/>
              <w:sz w:val="24"/>
              <w:szCs w:val="24"/>
            </w:rPr>
            <w:t>)</w:t>
          </w:r>
          <w:r w:rsidR="00ED79DF">
            <w:rPr>
              <w:rFonts w:ascii="Garamond" w:hAnsi="Garamond"/>
              <w:color w:val="auto"/>
              <w:sz w:val="24"/>
              <w:szCs w:val="24"/>
            </w:rPr>
            <w:t xml:space="preserve"> </w:t>
          </w:r>
        </w:p>
        <w:p w:rsidR="00ED79DF" w:rsidRDefault="004D2664" w:rsidP="00ED79DF">
          <w:pPr>
            <w:pStyle w:val="PersonalInformation"/>
            <w:spacing w:line="240" w:lineRule="auto"/>
            <w:rPr>
              <w:rStyle w:val="Hyperlink"/>
              <w:rFonts w:ascii="Garamond" w:hAnsi="Garamond"/>
              <w:color w:val="auto"/>
              <w:sz w:val="24"/>
              <w:szCs w:val="24"/>
              <w:u w:val="none"/>
            </w:rPr>
          </w:pPr>
          <w:hyperlink r:id="rId3" w:history="1">
            <w:r w:rsidR="00ED79DF" w:rsidRPr="009B1F36">
              <w:rPr>
                <w:rStyle w:val="Hyperlink"/>
                <w:rFonts w:ascii="Garamond" w:hAnsi="Garamond"/>
                <w:sz w:val="24"/>
                <w:szCs w:val="24"/>
                <w:u w:val="none"/>
              </w:rPr>
              <w:t>suzannewongfl@gmail.com/</w:t>
            </w:r>
          </w:hyperlink>
          <w:r w:rsidR="00ED79DF" w:rsidRPr="009B1F36">
            <w:rPr>
              <w:rStyle w:val="Hyperlink"/>
              <w:rFonts w:ascii="Garamond" w:hAnsi="Garamond"/>
              <w:sz w:val="24"/>
              <w:szCs w:val="24"/>
              <w:u w:val="none"/>
            </w:rPr>
            <w:t xml:space="preserve"> </w:t>
          </w:r>
        </w:p>
        <w:p w:rsidR="00ED79DF" w:rsidRPr="00ED79DF" w:rsidRDefault="004D2664" w:rsidP="008712DD">
          <w:pPr>
            <w:pStyle w:val="PersonalInformation"/>
            <w:spacing w:after="240" w:line="240" w:lineRule="auto"/>
            <w:rPr>
              <w:rFonts w:ascii="Garamond" w:hAnsi="Garamond"/>
              <w:color w:val="auto"/>
              <w:sz w:val="24"/>
              <w:szCs w:val="24"/>
            </w:rPr>
          </w:pPr>
          <w:hyperlink r:id="rId4" w:history="1">
            <w:r w:rsidR="008712DD" w:rsidRPr="00AB3633">
              <w:rPr>
                <w:rStyle w:val="Hyperlink"/>
                <w:rFonts w:ascii="Garamond" w:hAnsi="Garamond"/>
                <w:sz w:val="24"/>
                <w:szCs w:val="24"/>
              </w:rPr>
              <w:t>www.suzannewong.me</w:t>
            </w:r>
          </w:hyperlink>
          <w:r w:rsidR="008712DD">
            <w:rPr>
              <w:rStyle w:val="Hyperlink"/>
              <w:rFonts w:ascii="Garamond" w:hAnsi="Garamond"/>
              <w:sz w:val="24"/>
              <w:szCs w:val="24"/>
              <w:u w:val="none"/>
            </w:rPr>
            <w:t xml:space="preserve"> </w:t>
          </w:r>
        </w:p>
      </w:tc>
    </w:tr>
  </w:tbl>
  <w:p w:rsidR="001E68CC" w:rsidRPr="00311551" w:rsidRDefault="001E68CC" w:rsidP="001E68CC">
    <w:pPr>
      <w:pStyle w:val="Header"/>
      <w:tabs>
        <w:tab w:val="clear" w:pos="4680"/>
        <w:tab w:val="clear" w:pos="9360"/>
        <w:tab w:val="left" w:pos="5760"/>
        <w:tab w:val="left" w:pos="648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C28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1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EFE6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9ACC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1B2785"/>
    <w:multiLevelType w:val="hybridMultilevel"/>
    <w:tmpl w:val="B4BAC850"/>
    <w:lvl w:ilvl="0" w:tplc="516C29B8">
      <w:numFmt w:val="bullet"/>
      <w:lvlText w:val="–"/>
      <w:lvlJc w:val="left"/>
      <w:pPr>
        <w:ind w:left="360" w:hanging="360"/>
      </w:pPr>
      <w:rPr>
        <w:rFonts w:ascii="Calibri" w:eastAsia="SimSun" w:hAnsi="Calibri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0F71"/>
    <w:multiLevelType w:val="hybridMultilevel"/>
    <w:tmpl w:val="4C70D9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4DD"/>
    <w:multiLevelType w:val="hybridMultilevel"/>
    <w:tmpl w:val="7146267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5333F"/>
    <w:multiLevelType w:val="hybridMultilevel"/>
    <w:tmpl w:val="CB865178"/>
    <w:lvl w:ilvl="0" w:tplc="3A1A4E8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7709D4"/>
    <w:multiLevelType w:val="hybridMultilevel"/>
    <w:tmpl w:val="6F6E44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A6BE2"/>
    <w:multiLevelType w:val="hybridMultilevel"/>
    <w:tmpl w:val="1988C122"/>
    <w:lvl w:ilvl="0" w:tplc="1C4253EC">
      <w:numFmt w:val="bullet"/>
      <w:lvlText w:val="–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202EB"/>
    <w:multiLevelType w:val="hybridMultilevel"/>
    <w:tmpl w:val="4080F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22939"/>
    <w:multiLevelType w:val="hybridMultilevel"/>
    <w:tmpl w:val="48F2D7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B731D"/>
    <w:multiLevelType w:val="hybridMultilevel"/>
    <w:tmpl w:val="BE149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13297E"/>
    <w:multiLevelType w:val="hybridMultilevel"/>
    <w:tmpl w:val="176E1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E7AFC"/>
    <w:multiLevelType w:val="hybridMultilevel"/>
    <w:tmpl w:val="3434355E"/>
    <w:lvl w:ilvl="0" w:tplc="3A1A4E8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15E48"/>
    <w:multiLevelType w:val="hybridMultilevel"/>
    <w:tmpl w:val="5F908A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95269A"/>
    <w:multiLevelType w:val="hybridMultilevel"/>
    <w:tmpl w:val="2B8C2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A206C"/>
    <w:multiLevelType w:val="hybridMultilevel"/>
    <w:tmpl w:val="220C9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1636A"/>
    <w:multiLevelType w:val="hybridMultilevel"/>
    <w:tmpl w:val="3C32A0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9"/>
  </w:num>
  <w:num w:numId="2">
    <w:abstractNumId w:val="27"/>
  </w:num>
  <w:num w:numId="3">
    <w:abstractNumId w:val="7"/>
  </w:num>
  <w:num w:numId="4">
    <w:abstractNumId w:val="5"/>
  </w:num>
  <w:num w:numId="5">
    <w:abstractNumId w:val="33"/>
  </w:num>
  <w:num w:numId="6">
    <w:abstractNumId w:val="22"/>
  </w:num>
  <w:num w:numId="7">
    <w:abstractNumId w:val="34"/>
  </w:num>
  <w:num w:numId="8">
    <w:abstractNumId w:val="15"/>
  </w:num>
  <w:num w:numId="9">
    <w:abstractNumId w:val="25"/>
  </w:num>
  <w:num w:numId="10">
    <w:abstractNumId w:val="8"/>
  </w:num>
  <w:num w:numId="11">
    <w:abstractNumId w:val="35"/>
  </w:num>
  <w:num w:numId="12">
    <w:abstractNumId w:val="11"/>
  </w:num>
  <w:num w:numId="13">
    <w:abstractNumId w:val="17"/>
  </w:num>
  <w:num w:numId="14">
    <w:abstractNumId w:val="12"/>
  </w:num>
  <w:num w:numId="15">
    <w:abstractNumId w:val="10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6"/>
  </w:num>
  <w:num w:numId="21">
    <w:abstractNumId w:val="4"/>
  </w:num>
  <w:num w:numId="22">
    <w:abstractNumId w:val="20"/>
  </w:num>
  <w:num w:numId="23">
    <w:abstractNumId w:val="16"/>
  </w:num>
  <w:num w:numId="24">
    <w:abstractNumId w:val="28"/>
  </w:num>
  <w:num w:numId="25">
    <w:abstractNumId w:val="13"/>
  </w:num>
  <w:num w:numId="26">
    <w:abstractNumId w:val="23"/>
  </w:num>
  <w:num w:numId="27">
    <w:abstractNumId w:val="6"/>
  </w:num>
  <w:num w:numId="28">
    <w:abstractNumId w:val="31"/>
  </w:num>
  <w:num w:numId="29">
    <w:abstractNumId w:val="32"/>
  </w:num>
  <w:num w:numId="30">
    <w:abstractNumId w:val="18"/>
  </w:num>
  <w:num w:numId="31">
    <w:abstractNumId w:val="14"/>
  </w:num>
  <w:num w:numId="32">
    <w:abstractNumId w:val="29"/>
  </w:num>
  <w:num w:numId="33">
    <w:abstractNumId w:val="21"/>
  </w:num>
  <w:num w:numId="34">
    <w:abstractNumId w:val="24"/>
  </w:num>
  <w:num w:numId="35">
    <w:abstractNumId w:val="9"/>
  </w:num>
  <w:num w:numId="36">
    <w:abstractNumId w:val="30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8D"/>
    <w:rsid w:val="00010E83"/>
    <w:rsid w:val="000159DA"/>
    <w:rsid w:val="000322DE"/>
    <w:rsid w:val="000323F8"/>
    <w:rsid w:val="00033716"/>
    <w:rsid w:val="00034711"/>
    <w:rsid w:val="00037B44"/>
    <w:rsid w:val="00040364"/>
    <w:rsid w:val="00041923"/>
    <w:rsid w:val="00042155"/>
    <w:rsid w:val="00042A20"/>
    <w:rsid w:val="000442CF"/>
    <w:rsid w:val="00045B62"/>
    <w:rsid w:val="000475E1"/>
    <w:rsid w:val="00050991"/>
    <w:rsid w:val="0005138F"/>
    <w:rsid w:val="0005661D"/>
    <w:rsid w:val="000568B0"/>
    <w:rsid w:val="00064A84"/>
    <w:rsid w:val="00067F82"/>
    <w:rsid w:val="00073668"/>
    <w:rsid w:val="00073FEA"/>
    <w:rsid w:val="00074360"/>
    <w:rsid w:val="00075F11"/>
    <w:rsid w:val="000762E9"/>
    <w:rsid w:val="00082722"/>
    <w:rsid w:val="00095769"/>
    <w:rsid w:val="00095C12"/>
    <w:rsid w:val="000B4DF8"/>
    <w:rsid w:val="000B5C46"/>
    <w:rsid w:val="000B74B6"/>
    <w:rsid w:val="000C043D"/>
    <w:rsid w:val="000D3576"/>
    <w:rsid w:val="000D6B97"/>
    <w:rsid w:val="000E07A1"/>
    <w:rsid w:val="000E30BA"/>
    <w:rsid w:val="000E40EA"/>
    <w:rsid w:val="000E6C6E"/>
    <w:rsid w:val="000F0C92"/>
    <w:rsid w:val="000F281E"/>
    <w:rsid w:val="00100C7A"/>
    <w:rsid w:val="00104BB5"/>
    <w:rsid w:val="001230CF"/>
    <w:rsid w:val="001244E2"/>
    <w:rsid w:val="001257EC"/>
    <w:rsid w:val="00134F14"/>
    <w:rsid w:val="0013584A"/>
    <w:rsid w:val="0013737B"/>
    <w:rsid w:val="00137ED8"/>
    <w:rsid w:val="001402CD"/>
    <w:rsid w:val="00143D23"/>
    <w:rsid w:val="00147A72"/>
    <w:rsid w:val="00147EEE"/>
    <w:rsid w:val="001507C4"/>
    <w:rsid w:val="00154AB9"/>
    <w:rsid w:val="001553A2"/>
    <w:rsid w:val="0015692A"/>
    <w:rsid w:val="0016295F"/>
    <w:rsid w:val="001630B8"/>
    <w:rsid w:val="00165FF6"/>
    <w:rsid w:val="00184CF4"/>
    <w:rsid w:val="00187BB9"/>
    <w:rsid w:val="00195F87"/>
    <w:rsid w:val="00196711"/>
    <w:rsid w:val="00197845"/>
    <w:rsid w:val="00197E2C"/>
    <w:rsid w:val="001A1807"/>
    <w:rsid w:val="001A1F49"/>
    <w:rsid w:val="001A2886"/>
    <w:rsid w:val="001A499B"/>
    <w:rsid w:val="001B37FF"/>
    <w:rsid w:val="001B6BE8"/>
    <w:rsid w:val="001B7A90"/>
    <w:rsid w:val="001C233D"/>
    <w:rsid w:val="001C3D69"/>
    <w:rsid w:val="001D436D"/>
    <w:rsid w:val="001D4EB0"/>
    <w:rsid w:val="001E20FD"/>
    <w:rsid w:val="001E22D2"/>
    <w:rsid w:val="001E397A"/>
    <w:rsid w:val="001E68CC"/>
    <w:rsid w:val="001E7772"/>
    <w:rsid w:val="001E7C5E"/>
    <w:rsid w:val="001F4274"/>
    <w:rsid w:val="001F4B27"/>
    <w:rsid w:val="002018C5"/>
    <w:rsid w:val="00201C75"/>
    <w:rsid w:val="002068A4"/>
    <w:rsid w:val="00211BC1"/>
    <w:rsid w:val="002131E1"/>
    <w:rsid w:val="00214D4C"/>
    <w:rsid w:val="0021536B"/>
    <w:rsid w:val="0021749C"/>
    <w:rsid w:val="002225E8"/>
    <w:rsid w:val="0022477C"/>
    <w:rsid w:val="00231085"/>
    <w:rsid w:val="00243873"/>
    <w:rsid w:val="002463AC"/>
    <w:rsid w:val="00246A25"/>
    <w:rsid w:val="00247A77"/>
    <w:rsid w:val="00255A81"/>
    <w:rsid w:val="0025653A"/>
    <w:rsid w:val="00257914"/>
    <w:rsid w:val="00263215"/>
    <w:rsid w:val="002652AE"/>
    <w:rsid w:val="00275D00"/>
    <w:rsid w:val="00283D8A"/>
    <w:rsid w:val="002924E3"/>
    <w:rsid w:val="00292D81"/>
    <w:rsid w:val="002942E8"/>
    <w:rsid w:val="002974D9"/>
    <w:rsid w:val="002B2FE6"/>
    <w:rsid w:val="002B4540"/>
    <w:rsid w:val="002D0797"/>
    <w:rsid w:val="002D1765"/>
    <w:rsid w:val="002D1945"/>
    <w:rsid w:val="002D4D38"/>
    <w:rsid w:val="002D67C7"/>
    <w:rsid w:val="002E0F05"/>
    <w:rsid w:val="002E3A07"/>
    <w:rsid w:val="002E3CCD"/>
    <w:rsid w:val="002E55F1"/>
    <w:rsid w:val="002F06B1"/>
    <w:rsid w:val="002F4EF4"/>
    <w:rsid w:val="002F6B5B"/>
    <w:rsid w:val="00300709"/>
    <w:rsid w:val="00310732"/>
    <w:rsid w:val="00311551"/>
    <w:rsid w:val="00313FDF"/>
    <w:rsid w:val="00315557"/>
    <w:rsid w:val="0031600A"/>
    <w:rsid w:val="00316535"/>
    <w:rsid w:val="003237E5"/>
    <w:rsid w:val="0032530E"/>
    <w:rsid w:val="003305B9"/>
    <w:rsid w:val="003305E4"/>
    <w:rsid w:val="00332E0E"/>
    <w:rsid w:val="00332EAA"/>
    <w:rsid w:val="0033533B"/>
    <w:rsid w:val="003365DB"/>
    <w:rsid w:val="00340EC1"/>
    <w:rsid w:val="00345AD4"/>
    <w:rsid w:val="00346D32"/>
    <w:rsid w:val="003532D5"/>
    <w:rsid w:val="003555F5"/>
    <w:rsid w:val="00360425"/>
    <w:rsid w:val="003607BC"/>
    <w:rsid w:val="00362642"/>
    <w:rsid w:val="00367038"/>
    <w:rsid w:val="00370FAE"/>
    <w:rsid w:val="00372061"/>
    <w:rsid w:val="003743A9"/>
    <w:rsid w:val="00386063"/>
    <w:rsid w:val="0039129B"/>
    <w:rsid w:val="0039151E"/>
    <w:rsid w:val="00392134"/>
    <w:rsid w:val="00394FB6"/>
    <w:rsid w:val="003A2BAB"/>
    <w:rsid w:val="003A72A8"/>
    <w:rsid w:val="003B18F6"/>
    <w:rsid w:val="003B34AF"/>
    <w:rsid w:val="003B3C88"/>
    <w:rsid w:val="003B6AE2"/>
    <w:rsid w:val="003C5167"/>
    <w:rsid w:val="003F1B9B"/>
    <w:rsid w:val="004072AF"/>
    <w:rsid w:val="00414EC3"/>
    <w:rsid w:val="00421CDE"/>
    <w:rsid w:val="004274C6"/>
    <w:rsid w:val="0043132A"/>
    <w:rsid w:val="004329B0"/>
    <w:rsid w:val="00433CDC"/>
    <w:rsid w:val="00440BCE"/>
    <w:rsid w:val="00445C51"/>
    <w:rsid w:val="00450025"/>
    <w:rsid w:val="004500F7"/>
    <w:rsid w:val="00460EBC"/>
    <w:rsid w:val="00461B5C"/>
    <w:rsid w:val="0046366E"/>
    <w:rsid w:val="004636B0"/>
    <w:rsid w:val="00465812"/>
    <w:rsid w:val="00472E31"/>
    <w:rsid w:val="0047371D"/>
    <w:rsid w:val="004744FB"/>
    <w:rsid w:val="00476AF0"/>
    <w:rsid w:val="00481184"/>
    <w:rsid w:val="00487A6B"/>
    <w:rsid w:val="0049158D"/>
    <w:rsid w:val="004922F3"/>
    <w:rsid w:val="004925C9"/>
    <w:rsid w:val="00493BB6"/>
    <w:rsid w:val="00496F61"/>
    <w:rsid w:val="0049769D"/>
    <w:rsid w:val="004A5A67"/>
    <w:rsid w:val="004B04DD"/>
    <w:rsid w:val="004C1694"/>
    <w:rsid w:val="004C296C"/>
    <w:rsid w:val="004C68F5"/>
    <w:rsid w:val="004C6E8C"/>
    <w:rsid w:val="004D2664"/>
    <w:rsid w:val="004E01AF"/>
    <w:rsid w:val="004F1A85"/>
    <w:rsid w:val="00504E91"/>
    <w:rsid w:val="00512A12"/>
    <w:rsid w:val="0051364D"/>
    <w:rsid w:val="00515066"/>
    <w:rsid w:val="00516615"/>
    <w:rsid w:val="00520801"/>
    <w:rsid w:val="00521D5C"/>
    <w:rsid w:val="00522366"/>
    <w:rsid w:val="00524044"/>
    <w:rsid w:val="005245B1"/>
    <w:rsid w:val="00527421"/>
    <w:rsid w:val="005277D4"/>
    <w:rsid w:val="00534709"/>
    <w:rsid w:val="00541B81"/>
    <w:rsid w:val="005424B7"/>
    <w:rsid w:val="00545307"/>
    <w:rsid w:val="00547822"/>
    <w:rsid w:val="005613A9"/>
    <w:rsid w:val="005672F5"/>
    <w:rsid w:val="00572EBF"/>
    <w:rsid w:val="00573D07"/>
    <w:rsid w:val="00574B40"/>
    <w:rsid w:val="005756E4"/>
    <w:rsid w:val="0057669C"/>
    <w:rsid w:val="0057748E"/>
    <w:rsid w:val="00580557"/>
    <w:rsid w:val="00586FC3"/>
    <w:rsid w:val="00590681"/>
    <w:rsid w:val="0059507D"/>
    <w:rsid w:val="005A50B7"/>
    <w:rsid w:val="005A6C09"/>
    <w:rsid w:val="005B2CAD"/>
    <w:rsid w:val="005B4613"/>
    <w:rsid w:val="005B4A11"/>
    <w:rsid w:val="005B5455"/>
    <w:rsid w:val="005C58B0"/>
    <w:rsid w:val="005C7771"/>
    <w:rsid w:val="005D25DF"/>
    <w:rsid w:val="005D50B0"/>
    <w:rsid w:val="005E053B"/>
    <w:rsid w:val="005E109B"/>
    <w:rsid w:val="005E2519"/>
    <w:rsid w:val="005E33F8"/>
    <w:rsid w:val="005E3743"/>
    <w:rsid w:val="005E4908"/>
    <w:rsid w:val="005E72F2"/>
    <w:rsid w:val="005F080F"/>
    <w:rsid w:val="005F3E0E"/>
    <w:rsid w:val="005F6922"/>
    <w:rsid w:val="006001B9"/>
    <w:rsid w:val="00601B28"/>
    <w:rsid w:val="006028FC"/>
    <w:rsid w:val="00605CDA"/>
    <w:rsid w:val="00606366"/>
    <w:rsid w:val="00607C9D"/>
    <w:rsid w:val="00610FE0"/>
    <w:rsid w:val="00612EE0"/>
    <w:rsid w:val="006171E0"/>
    <w:rsid w:val="006268A3"/>
    <w:rsid w:val="00630E41"/>
    <w:rsid w:val="006323A6"/>
    <w:rsid w:val="00633F89"/>
    <w:rsid w:val="00637D41"/>
    <w:rsid w:val="0064089F"/>
    <w:rsid w:val="0064400A"/>
    <w:rsid w:val="0065002E"/>
    <w:rsid w:val="006529B8"/>
    <w:rsid w:val="00654CF6"/>
    <w:rsid w:val="006558F5"/>
    <w:rsid w:val="00655A27"/>
    <w:rsid w:val="00667743"/>
    <w:rsid w:val="00667B8F"/>
    <w:rsid w:val="00670B06"/>
    <w:rsid w:val="00672C62"/>
    <w:rsid w:val="006734D1"/>
    <w:rsid w:val="006744EA"/>
    <w:rsid w:val="006756AF"/>
    <w:rsid w:val="0068280F"/>
    <w:rsid w:val="0068595A"/>
    <w:rsid w:val="00686AB4"/>
    <w:rsid w:val="00687F47"/>
    <w:rsid w:val="0069364B"/>
    <w:rsid w:val="0069563E"/>
    <w:rsid w:val="006965BD"/>
    <w:rsid w:val="006A0A83"/>
    <w:rsid w:val="006A10FA"/>
    <w:rsid w:val="006A24F5"/>
    <w:rsid w:val="006A2B25"/>
    <w:rsid w:val="006A5318"/>
    <w:rsid w:val="006A63FA"/>
    <w:rsid w:val="006A7EBC"/>
    <w:rsid w:val="006C1EBA"/>
    <w:rsid w:val="006C464B"/>
    <w:rsid w:val="006C498C"/>
    <w:rsid w:val="006C498F"/>
    <w:rsid w:val="006C50D0"/>
    <w:rsid w:val="006C5DE5"/>
    <w:rsid w:val="006C67DD"/>
    <w:rsid w:val="006D794F"/>
    <w:rsid w:val="006F2092"/>
    <w:rsid w:val="006F2A4F"/>
    <w:rsid w:val="006F2FA9"/>
    <w:rsid w:val="006F7BF9"/>
    <w:rsid w:val="00704B21"/>
    <w:rsid w:val="00705296"/>
    <w:rsid w:val="00710527"/>
    <w:rsid w:val="007177D3"/>
    <w:rsid w:val="00717A8E"/>
    <w:rsid w:val="00720061"/>
    <w:rsid w:val="00720B24"/>
    <w:rsid w:val="007224F9"/>
    <w:rsid w:val="00724B28"/>
    <w:rsid w:val="00737EC5"/>
    <w:rsid w:val="0074134B"/>
    <w:rsid w:val="0074160B"/>
    <w:rsid w:val="00750A65"/>
    <w:rsid w:val="00754D65"/>
    <w:rsid w:val="007572F1"/>
    <w:rsid w:val="00757794"/>
    <w:rsid w:val="00774B37"/>
    <w:rsid w:val="00777542"/>
    <w:rsid w:val="007830F0"/>
    <w:rsid w:val="00785960"/>
    <w:rsid w:val="007867F3"/>
    <w:rsid w:val="00793909"/>
    <w:rsid w:val="00796519"/>
    <w:rsid w:val="00797F2C"/>
    <w:rsid w:val="007A426C"/>
    <w:rsid w:val="007A784C"/>
    <w:rsid w:val="007A78E7"/>
    <w:rsid w:val="007B0B37"/>
    <w:rsid w:val="007C052C"/>
    <w:rsid w:val="007C17E0"/>
    <w:rsid w:val="007C4A06"/>
    <w:rsid w:val="007D1B75"/>
    <w:rsid w:val="007D2EEB"/>
    <w:rsid w:val="007D64CB"/>
    <w:rsid w:val="007D7E77"/>
    <w:rsid w:val="007E3F93"/>
    <w:rsid w:val="007E462C"/>
    <w:rsid w:val="007F040C"/>
    <w:rsid w:val="007F3BFA"/>
    <w:rsid w:val="007F6B67"/>
    <w:rsid w:val="007F723F"/>
    <w:rsid w:val="00800BC5"/>
    <w:rsid w:val="00812547"/>
    <w:rsid w:val="00812F94"/>
    <w:rsid w:val="00817BD4"/>
    <w:rsid w:val="0082255C"/>
    <w:rsid w:val="00825D6E"/>
    <w:rsid w:val="00837E12"/>
    <w:rsid w:val="00844CE3"/>
    <w:rsid w:val="0085426F"/>
    <w:rsid w:val="00856297"/>
    <w:rsid w:val="00861540"/>
    <w:rsid w:val="00864576"/>
    <w:rsid w:val="008712DD"/>
    <w:rsid w:val="00875A35"/>
    <w:rsid w:val="0087639B"/>
    <w:rsid w:val="0088044B"/>
    <w:rsid w:val="00880A95"/>
    <w:rsid w:val="0089418B"/>
    <w:rsid w:val="008943D8"/>
    <w:rsid w:val="008C6394"/>
    <w:rsid w:val="008D03BE"/>
    <w:rsid w:val="008D4C9B"/>
    <w:rsid w:val="008D4CED"/>
    <w:rsid w:val="008E4440"/>
    <w:rsid w:val="008E5C99"/>
    <w:rsid w:val="008F4A6A"/>
    <w:rsid w:val="008F6028"/>
    <w:rsid w:val="00901D73"/>
    <w:rsid w:val="0090297C"/>
    <w:rsid w:val="009054F2"/>
    <w:rsid w:val="009064F1"/>
    <w:rsid w:val="00910FC6"/>
    <w:rsid w:val="00913781"/>
    <w:rsid w:val="00913D38"/>
    <w:rsid w:val="00916CB6"/>
    <w:rsid w:val="009208D0"/>
    <w:rsid w:val="00921F76"/>
    <w:rsid w:val="00922D43"/>
    <w:rsid w:val="00940DDC"/>
    <w:rsid w:val="00946F05"/>
    <w:rsid w:val="0094754D"/>
    <w:rsid w:val="00960C35"/>
    <w:rsid w:val="00962052"/>
    <w:rsid w:val="009670AB"/>
    <w:rsid w:val="00971A42"/>
    <w:rsid w:val="009801D3"/>
    <w:rsid w:val="0098070A"/>
    <w:rsid w:val="00980817"/>
    <w:rsid w:val="00982290"/>
    <w:rsid w:val="00984A52"/>
    <w:rsid w:val="00984B3F"/>
    <w:rsid w:val="00984F3B"/>
    <w:rsid w:val="009851FE"/>
    <w:rsid w:val="0099050F"/>
    <w:rsid w:val="0099125F"/>
    <w:rsid w:val="009926CE"/>
    <w:rsid w:val="009A2AD1"/>
    <w:rsid w:val="009A32B5"/>
    <w:rsid w:val="009A67B9"/>
    <w:rsid w:val="009A76B6"/>
    <w:rsid w:val="009B11AE"/>
    <w:rsid w:val="009B1F36"/>
    <w:rsid w:val="009B21CC"/>
    <w:rsid w:val="009B6EAE"/>
    <w:rsid w:val="009C004A"/>
    <w:rsid w:val="009C0DD7"/>
    <w:rsid w:val="009C24DC"/>
    <w:rsid w:val="009C342C"/>
    <w:rsid w:val="009C4DE7"/>
    <w:rsid w:val="009C521A"/>
    <w:rsid w:val="009C5F12"/>
    <w:rsid w:val="009C706F"/>
    <w:rsid w:val="009D1DC4"/>
    <w:rsid w:val="009D444A"/>
    <w:rsid w:val="009D45C7"/>
    <w:rsid w:val="009D4CCE"/>
    <w:rsid w:val="009D65C1"/>
    <w:rsid w:val="009E0BB6"/>
    <w:rsid w:val="009E44E9"/>
    <w:rsid w:val="009E4B22"/>
    <w:rsid w:val="009E5861"/>
    <w:rsid w:val="009E5C43"/>
    <w:rsid w:val="009E6158"/>
    <w:rsid w:val="009E636D"/>
    <w:rsid w:val="009E701F"/>
    <w:rsid w:val="009F1B81"/>
    <w:rsid w:val="009F37F8"/>
    <w:rsid w:val="009F4092"/>
    <w:rsid w:val="009F6E02"/>
    <w:rsid w:val="00A002D3"/>
    <w:rsid w:val="00A038B0"/>
    <w:rsid w:val="00A054B2"/>
    <w:rsid w:val="00A06811"/>
    <w:rsid w:val="00A0723F"/>
    <w:rsid w:val="00A135ED"/>
    <w:rsid w:val="00A1644B"/>
    <w:rsid w:val="00A20C0F"/>
    <w:rsid w:val="00A24802"/>
    <w:rsid w:val="00A27670"/>
    <w:rsid w:val="00A32F39"/>
    <w:rsid w:val="00A40E82"/>
    <w:rsid w:val="00A45409"/>
    <w:rsid w:val="00A51282"/>
    <w:rsid w:val="00A514BC"/>
    <w:rsid w:val="00A56558"/>
    <w:rsid w:val="00A6160F"/>
    <w:rsid w:val="00A6169C"/>
    <w:rsid w:val="00A62AFB"/>
    <w:rsid w:val="00A62D7D"/>
    <w:rsid w:val="00A63981"/>
    <w:rsid w:val="00A65621"/>
    <w:rsid w:val="00A70693"/>
    <w:rsid w:val="00A73C98"/>
    <w:rsid w:val="00A76662"/>
    <w:rsid w:val="00A91DC7"/>
    <w:rsid w:val="00A94E03"/>
    <w:rsid w:val="00A95582"/>
    <w:rsid w:val="00AA0EBC"/>
    <w:rsid w:val="00AA31A8"/>
    <w:rsid w:val="00AA7552"/>
    <w:rsid w:val="00AA76FF"/>
    <w:rsid w:val="00AB0504"/>
    <w:rsid w:val="00AB1344"/>
    <w:rsid w:val="00AB2760"/>
    <w:rsid w:val="00AB56BE"/>
    <w:rsid w:val="00AC0AF9"/>
    <w:rsid w:val="00AC2A63"/>
    <w:rsid w:val="00AC4540"/>
    <w:rsid w:val="00AC6C7E"/>
    <w:rsid w:val="00AD18CE"/>
    <w:rsid w:val="00AD4E21"/>
    <w:rsid w:val="00AE0F52"/>
    <w:rsid w:val="00AE72D0"/>
    <w:rsid w:val="00AF037A"/>
    <w:rsid w:val="00AF0B90"/>
    <w:rsid w:val="00AF11FF"/>
    <w:rsid w:val="00B00656"/>
    <w:rsid w:val="00B02C6A"/>
    <w:rsid w:val="00B0443C"/>
    <w:rsid w:val="00B055A0"/>
    <w:rsid w:val="00B07A7C"/>
    <w:rsid w:val="00B12F0F"/>
    <w:rsid w:val="00B12F7D"/>
    <w:rsid w:val="00B13A7C"/>
    <w:rsid w:val="00B13C81"/>
    <w:rsid w:val="00B15841"/>
    <w:rsid w:val="00B17CA1"/>
    <w:rsid w:val="00B24499"/>
    <w:rsid w:val="00B24A23"/>
    <w:rsid w:val="00B26A63"/>
    <w:rsid w:val="00B27E39"/>
    <w:rsid w:val="00B33142"/>
    <w:rsid w:val="00B34170"/>
    <w:rsid w:val="00B3519B"/>
    <w:rsid w:val="00B3699A"/>
    <w:rsid w:val="00B40A08"/>
    <w:rsid w:val="00B44065"/>
    <w:rsid w:val="00B46ADE"/>
    <w:rsid w:val="00B50591"/>
    <w:rsid w:val="00B50AC2"/>
    <w:rsid w:val="00B627E6"/>
    <w:rsid w:val="00B642C6"/>
    <w:rsid w:val="00B645E9"/>
    <w:rsid w:val="00B70E7C"/>
    <w:rsid w:val="00B7116F"/>
    <w:rsid w:val="00B75B2C"/>
    <w:rsid w:val="00B77A21"/>
    <w:rsid w:val="00B820BD"/>
    <w:rsid w:val="00B87CBF"/>
    <w:rsid w:val="00B90A6B"/>
    <w:rsid w:val="00B91505"/>
    <w:rsid w:val="00B91718"/>
    <w:rsid w:val="00B92260"/>
    <w:rsid w:val="00B9414F"/>
    <w:rsid w:val="00B95487"/>
    <w:rsid w:val="00BA218E"/>
    <w:rsid w:val="00BA377C"/>
    <w:rsid w:val="00BA6177"/>
    <w:rsid w:val="00BC4BF8"/>
    <w:rsid w:val="00BD2050"/>
    <w:rsid w:val="00BD6B0D"/>
    <w:rsid w:val="00BE36F0"/>
    <w:rsid w:val="00BE6C77"/>
    <w:rsid w:val="00BF0158"/>
    <w:rsid w:val="00BF0948"/>
    <w:rsid w:val="00BF53E9"/>
    <w:rsid w:val="00BF60D2"/>
    <w:rsid w:val="00BF61C1"/>
    <w:rsid w:val="00C0273C"/>
    <w:rsid w:val="00C03D47"/>
    <w:rsid w:val="00C05F48"/>
    <w:rsid w:val="00C13A20"/>
    <w:rsid w:val="00C23080"/>
    <w:rsid w:val="00C32075"/>
    <w:rsid w:val="00C355F8"/>
    <w:rsid w:val="00C35D2C"/>
    <w:rsid w:val="00C42A05"/>
    <w:rsid w:val="00C472AE"/>
    <w:rsid w:val="00C50319"/>
    <w:rsid w:val="00C5548E"/>
    <w:rsid w:val="00C6031C"/>
    <w:rsid w:val="00C60604"/>
    <w:rsid w:val="00C67110"/>
    <w:rsid w:val="00C74CB0"/>
    <w:rsid w:val="00C7640C"/>
    <w:rsid w:val="00C77380"/>
    <w:rsid w:val="00C77C42"/>
    <w:rsid w:val="00C8214D"/>
    <w:rsid w:val="00C86B09"/>
    <w:rsid w:val="00C9655B"/>
    <w:rsid w:val="00CA2613"/>
    <w:rsid w:val="00CA4D4A"/>
    <w:rsid w:val="00CA6377"/>
    <w:rsid w:val="00CB0570"/>
    <w:rsid w:val="00CB334A"/>
    <w:rsid w:val="00CB3CC9"/>
    <w:rsid w:val="00CB7D2F"/>
    <w:rsid w:val="00CC087F"/>
    <w:rsid w:val="00CC49AD"/>
    <w:rsid w:val="00CC4F9C"/>
    <w:rsid w:val="00CC5872"/>
    <w:rsid w:val="00CC727C"/>
    <w:rsid w:val="00CD2B8F"/>
    <w:rsid w:val="00CD7175"/>
    <w:rsid w:val="00CE505D"/>
    <w:rsid w:val="00CF6CCA"/>
    <w:rsid w:val="00CF7DB5"/>
    <w:rsid w:val="00D10B05"/>
    <w:rsid w:val="00D1589A"/>
    <w:rsid w:val="00D213B7"/>
    <w:rsid w:val="00D221CE"/>
    <w:rsid w:val="00D2493E"/>
    <w:rsid w:val="00D34329"/>
    <w:rsid w:val="00D346B1"/>
    <w:rsid w:val="00D50AFE"/>
    <w:rsid w:val="00D55803"/>
    <w:rsid w:val="00D70B5E"/>
    <w:rsid w:val="00D753E1"/>
    <w:rsid w:val="00D800FB"/>
    <w:rsid w:val="00D8083E"/>
    <w:rsid w:val="00D813EC"/>
    <w:rsid w:val="00D8183B"/>
    <w:rsid w:val="00D824F2"/>
    <w:rsid w:val="00D82635"/>
    <w:rsid w:val="00D92379"/>
    <w:rsid w:val="00D93A42"/>
    <w:rsid w:val="00D95BE1"/>
    <w:rsid w:val="00D97E79"/>
    <w:rsid w:val="00DA294F"/>
    <w:rsid w:val="00DA5ECF"/>
    <w:rsid w:val="00DB08A5"/>
    <w:rsid w:val="00DB0A17"/>
    <w:rsid w:val="00DB4B50"/>
    <w:rsid w:val="00DC4D2B"/>
    <w:rsid w:val="00DC7382"/>
    <w:rsid w:val="00DC76E3"/>
    <w:rsid w:val="00DD105E"/>
    <w:rsid w:val="00DD1FF7"/>
    <w:rsid w:val="00DD77BB"/>
    <w:rsid w:val="00DE06EB"/>
    <w:rsid w:val="00DF1003"/>
    <w:rsid w:val="00DF41BD"/>
    <w:rsid w:val="00DF7D6C"/>
    <w:rsid w:val="00E01E96"/>
    <w:rsid w:val="00E033D9"/>
    <w:rsid w:val="00E03E97"/>
    <w:rsid w:val="00E051DC"/>
    <w:rsid w:val="00E121FB"/>
    <w:rsid w:val="00E1489F"/>
    <w:rsid w:val="00E14E9D"/>
    <w:rsid w:val="00E16C3D"/>
    <w:rsid w:val="00E20043"/>
    <w:rsid w:val="00E22145"/>
    <w:rsid w:val="00E2616B"/>
    <w:rsid w:val="00E33BD8"/>
    <w:rsid w:val="00E347B3"/>
    <w:rsid w:val="00E375C8"/>
    <w:rsid w:val="00E43812"/>
    <w:rsid w:val="00E51246"/>
    <w:rsid w:val="00E55268"/>
    <w:rsid w:val="00E62C7F"/>
    <w:rsid w:val="00E63076"/>
    <w:rsid w:val="00E71824"/>
    <w:rsid w:val="00E72FA8"/>
    <w:rsid w:val="00E7677A"/>
    <w:rsid w:val="00E80110"/>
    <w:rsid w:val="00E80275"/>
    <w:rsid w:val="00E95690"/>
    <w:rsid w:val="00E97344"/>
    <w:rsid w:val="00EA1083"/>
    <w:rsid w:val="00EA3DBE"/>
    <w:rsid w:val="00EA7202"/>
    <w:rsid w:val="00EA7625"/>
    <w:rsid w:val="00EB585A"/>
    <w:rsid w:val="00EB78ED"/>
    <w:rsid w:val="00EC0491"/>
    <w:rsid w:val="00EC0A19"/>
    <w:rsid w:val="00EC2032"/>
    <w:rsid w:val="00EC2349"/>
    <w:rsid w:val="00EC73C0"/>
    <w:rsid w:val="00ED1372"/>
    <w:rsid w:val="00ED279C"/>
    <w:rsid w:val="00ED2F11"/>
    <w:rsid w:val="00ED35F8"/>
    <w:rsid w:val="00ED79DF"/>
    <w:rsid w:val="00EE32A8"/>
    <w:rsid w:val="00EE4011"/>
    <w:rsid w:val="00EE58C1"/>
    <w:rsid w:val="00EF2339"/>
    <w:rsid w:val="00EF4055"/>
    <w:rsid w:val="00EF5473"/>
    <w:rsid w:val="00F00B58"/>
    <w:rsid w:val="00F12A9C"/>
    <w:rsid w:val="00F23F78"/>
    <w:rsid w:val="00F2549E"/>
    <w:rsid w:val="00F271C7"/>
    <w:rsid w:val="00F32A2B"/>
    <w:rsid w:val="00F34388"/>
    <w:rsid w:val="00F404A9"/>
    <w:rsid w:val="00F40E7D"/>
    <w:rsid w:val="00F412B4"/>
    <w:rsid w:val="00F419E6"/>
    <w:rsid w:val="00F428D9"/>
    <w:rsid w:val="00F43DA6"/>
    <w:rsid w:val="00F536BA"/>
    <w:rsid w:val="00F62EAF"/>
    <w:rsid w:val="00F64317"/>
    <w:rsid w:val="00F65CF1"/>
    <w:rsid w:val="00F66D83"/>
    <w:rsid w:val="00F7159D"/>
    <w:rsid w:val="00F71B12"/>
    <w:rsid w:val="00F7296F"/>
    <w:rsid w:val="00F819FB"/>
    <w:rsid w:val="00F82369"/>
    <w:rsid w:val="00F82806"/>
    <w:rsid w:val="00F83313"/>
    <w:rsid w:val="00F85496"/>
    <w:rsid w:val="00F8679C"/>
    <w:rsid w:val="00F86F50"/>
    <w:rsid w:val="00F96C4A"/>
    <w:rsid w:val="00F97598"/>
    <w:rsid w:val="00FA1263"/>
    <w:rsid w:val="00FA4D3D"/>
    <w:rsid w:val="00FA5D83"/>
    <w:rsid w:val="00FA7036"/>
    <w:rsid w:val="00FA7A3E"/>
    <w:rsid w:val="00FB1FE0"/>
    <w:rsid w:val="00FB2276"/>
    <w:rsid w:val="00FC4209"/>
    <w:rsid w:val="00FC5C66"/>
    <w:rsid w:val="00FD275C"/>
    <w:rsid w:val="00FD41EC"/>
    <w:rsid w:val="00FD776C"/>
    <w:rsid w:val="00FE4742"/>
    <w:rsid w:val="00FF129B"/>
    <w:rsid w:val="00FF2F02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0D7CEA-EEF5-42A5-94EA-27C1E5FE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iPriority="0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195F87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195F87"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195F87"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195F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5F8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195F87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95F87"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sid w:val="00195F87"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95F87"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sid w:val="00195F87"/>
    <w:rPr>
      <w:b/>
      <w:spacing w:val="10"/>
    </w:rPr>
  </w:style>
  <w:style w:type="paragraph" w:customStyle="1" w:styleId="Dates">
    <w:name w:val="Dates"/>
    <w:basedOn w:val="Normal"/>
    <w:qFormat/>
    <w:rsid w:val="00195F87"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rsid w:val="00195F87"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rsid w:val="00195F87"/>
    <w:pPr>
      <w:numPr>
        <w:numId w:val="20"/>
      </w:numPr>
      <w:spacing w:after="80"/>
    </w:pPr>
  </w:style>
  <w:style w:type="paragraph" w:customStyle="1" w:styleId="Copy">
    <w:name w:val="Copy"/>
    <w:basedOn w:val="Normal"/>
    <w:qFormat/>
    <w:rsid w:val="00195F87"/>
    <w:pPr>
      <w:spacing w:after="80"/>
    </w:pPr>
  </w:style>
  <w:style w:type="paragraph" w:customStyle="1" w:styleId="PlaceholderAutotext10">
    <w:name w:val="PlaceholderAutotext_10"/>
    <w:rsid w:val="00195F87"/>
    <w:rPr>
      <w:rFonts w:eastAsiaTheme="minorEastAsia"/>
    </w:rPr>
  </w:style>
  <w:style w:type="paragraph" w:customStyle="1" w:styleId="YourName">
    <w:name w:val="Your Name"/>
    <w:basedOn w:val="Normal"/>
    <w:qFormat/>
    <w:rsid w:val="00195F87"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sid w:val="00195F87"/>
    <w:rPr>
      <w:caps/>
      <w:color w:val="595959" w:themeColor="text1" w:themeTint="A6"/>
      <w:spacing w:val="20"/>
    </w:rPr>
  </w:style>
  <w:style w:type="paragraph" w:customStyle="1" w:styleId="ResumeSectionsHeadings">
    <w:name w:val="Resume Sections Headings"/>
    <w:basedOn w:val="Heading2"/>
    <w:rsid w:val="0049158D"/>
    <w:pPr>
      <w:keepNext/>
      <w:spacing w:before="240" w:after="60" w:line="240" w:lineRule="auto"/>
    </w:pPr>
    <w:rPr>
      <w:rFonts w:ascii="Garamond" w:eastAsia="Times New Roman" w:hAnsi="Garamond" w:cs="Times New Roman"/>
      <w:b/>
      <w:bCs/>
      <w:caps w:val="0"/>
      <w:snapToGrid w:val="0"/>
      <w:color w:val="auto"/>
      <w:spacing w:val="0"/>
      <w:sz w:val="22"/>
      <w:szCs w:val="20"/>
    </w:rPr>
  </w:style>
  <w:style w:type="character" w:styleId="Hyperlink">
    <w:name w:val="Hyperlink"/>
    <w:rsid w:val="00667B8F"/>
    <w:rPr>
      <w:color w:val="0000FF"/>
      <w:u w:val="single"/>
    </w:rPr>
  </w:style>
  <w:style w:type="paragraph" w:customStyle="1" w:styleId="NormalBodyText">
    <w:name w:val="Normal Body Text"/>
    <w:basedOn w:val="Normal"/>
    <w:qFormat/>
    <w:rsid w:val="00D1589A"/>
    <w:pPr>
      <w:tabs>
        <w:tab w:val="left" w:pos="7560"/>
      </w:tabs>
      <w:ind w:left="288"/>
    </w:pPr>
  </w:style>
  <w:style w:type="paragraph" w:customStyle="1" w:styleId="SpaceAfter">
    <w:name w:val="Space After"/>
    <w:basedOn w:val="Normal"/>
    <w:qFormat/>
    <w:rsid w:val="00D1589A"/>
    <w:pPr>
      <w:tabs>
        <w:tab w:val="left" w:pos="7560"/>
      </w:tabs>
      <w:spacing w:after="160"/>
      <w:ind w:left="288" w:right="2880"/>
    </w:pPr>
  </w:style>
  <w:style w:type="paragraph" w:customStyle="1" w:styleId="JobTitle">
    <w:name w:val="Job Title"/>
    <w:basedOn w:val="Normal"/>
    <w:link w:val="JobTitleChar"/>
    <w:qFormat/>
    <w:rsid w:val="004B04DD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4B04DD"/>
    <w:rPr>
      <w:b/>
      <w:sz w:val="16"/>
    </w:rPr>
  </w:style>
  <w:style w:type="paragraph" w:customStyle="1" w:styleId="Location">
    <w:name w:val="Location"/>
    <w:basedOn w:val="Normal"/>
    <w:qFormat/>
    <w:rsid w:val="004B04DD"/>
    <w:pPr>
      <w:ind w:left="288"/>
    </w:pPr>
  </w:style>
  <w:style w:type="paragraph" w:customStyle="1" w:styleId="HeadingAllCaps">
    <w:name w:val="Heading All Caps"/>
    <w:basedOn w:val="NormalWeb"/>
    <w:link w:val="HeadingAllCapsChar"/>
    <w:qFormat/>
    <w:rsid w:val="002E55F1"/>
    <w:pPr>
      <w:keepNext/>
      <w:spacing w:before="120" w:after="30" w:line="240" w:lineRule="auto"/>
      <w:ind w:left="446" w:right="547"/>
      <w:jc w:val="both"/>
    </w:pPr>
    <w:rPr>
      <w:rFonts w:ascii="Garamond" w:eastAsia="Times New Roman" w:hAnsi="Garamond"/>
      <w:caps/>
      <w:sz w:val="21"/>
    </w:rPr>
  </w:style>
  <w:style w:type="character" w:customStyle="1" w:styleId="HeadingAllCapsChar">
    <w:name w:val="Heading All Caps Char"/>
    <w:link w:val="HeadingAllCaps"/>
    <w:rsid w:val="002E55F1"/>
    <w:rPr>
      <w:rFonts w:ascii="Garamond" w:eastAsia="Times New Roman" w:hAnsi="Garamond" w:cs="Times New Roman"/>
      <w:caps/>
      <w:sz w:val="21"/>
      <w:szCs w:val="24"/>
    </w:rPr>
  </w:style>
  <w:style w:type="paragraph" w:styleId="NormalWeb">
    <w:name w:val="Normal (Web)"/>
    <w:basedOn w:val="Normal"/>
    <w:uiPriority w:val="99"/>
    <w:semiHidden/>
    <w:unhideWhenUsed/>
    <w:rsid w:val="002E55F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01D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D73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01D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D73"/>
    <w:rPr>
      <w:sz w:val="16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6F2FA9"/>
    <w:pPr>
      <w:spacing w:after="120" w:line="240" w:lineRule="auto"/>
      <w:ind w:left="446" w:right="547"/>
      <w:jc w:val="both"/>
    </w:pPr>
    <w:rPr>
      <w:rFonts w:ascii="Garamond" w:eastAsia="Times New Roman" w:hAnsi="Garamond" w:cs="Times New Roman"/>
      <w:b/>
      <w:bCs/>
      <w:color w:val="000000"/>
      <w:sz w:val="24"/>
      <w:szCs w:val="24"/>
    </w:rPr>
  </w:style>
  <w:style w:type="character" w:customStyle="1" w:styleId="Jobtitles-employmenthistoryCharChar">
    <w:name w:val="Job titles - employment history Char Char"/>
    <w:link w:val="Jobtitles-employmenthistory"/>
    <w:rsid w:val="006F2FA9"/>
    <w:rPr>
      <w:rFonts w:ascii="Garamond" w:eastAsia="Times New Roman" w:hAnsi="Garamond" w:cs="Times New Roman"/>
      <w:b/>
      <w:bCs/>
      <w:color w:val="000000"/>
      <w:sz w:val="24"/>
      <w:szCs w:val="24"/>
    </w:rPr>
  </w:style>
  <w:style w:type="paragraph" w:customStyle="1" w:styleId="BulletList1">
    <w:name w:val="Bullet List 1"/>
    <w:basedOn w:val="Normal"/>
    <w:qFormat/>
    <w:rsid w:val="007F3BFA"/>
    <w:pPr>
      <w:numPr>
        <w:numId w:val="22"/>
      </w:numPr>
      <w:spacing w:line="240" w:lineRule="auto"/>
      <w:ind w:left="936"/>
    </w:pPr>
    <w:rPr>
      <w:rFonts w:ascii="Garamond" w:eastAsia="Times New Roman" w:hAnsi="Garamond" w:cs="Times New Roman"/>
      <w:sz w:val="20"/>
      <w:szCs w:val="20"/>
    </w:rPr>
  </w:style>
  <w:style w:type="table" w:styleId="LightShading-Accent5">
    <w:name w:val="Light Shading Accent 5"/>
    <w:basedOn w:val="TableNormal"/>
    <w:uiPriority w:val="60"/>
    <w:rsid w:val="001E39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1E397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gi">
    <w:name w:val="gi"/>
    <w:basedOn w:val="DefaultParagraphFont"/>
    <w:rsid w:val="00134F14"/>
  </w:style>
  <w:style w:type="character" w:customStyle="1" w:styleId="go">
    <w:name w:val="go"/>
    <w:basedOn w:val="DefaultParagraphFont"/>
    <w:rsid w:val="00574B40"/>
  </w:style>
  <w:style w:type="table" w:styleId="LightShading-Accent4">
    <w:name w:val="Light Shading Accent 4"/>
    <w:basedOn w:val="TableNormal"/>
    <w:uiPriority w:val="60"/>
    <w:rsid w:val="007F723F"/>
    <w:pPr>
      <w:spacing w:after="0" w:line="240" w:lineRule="auto"/>
    </w:pPr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B820BD"/>
    <w:pPr>
      <w:spacing w:after="0" w:line="240" w:lineRule="auto"/>
    </w:p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paragraph" w:customStyle="1" w:styleId="xmsolistparagraph">
    <w:name w:val="x_msolistparagraph"/>
    <w:basedOn w:val="Normal"/>
    <w:rsid w:val="0071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Light">
    <w:name w:val="Grid Table Light"/>
    <w:basedOn w:val="TableNormal"/>
    <w:uiPriority w:val="40"/>
    <w:rsid w:val="006558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zannewongfl@gmail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http://www.linkedin.com/in/wongsuzanne/www.suzannewong.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6B1D03-0C6A-4787-BE85-1683A3FD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Hewlett-Packard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suzanne wong</dc:creator>
  <cp:lastModifiedBy>Jones,Joachim C</cp:lastModifiedBy>
  <cp:revision>3</cp:revision>
  <cp:lastPrinted>2016-09-28T16:50:00Z</cp:lastPrinted>
  <dcterms:created xsi:type="dcterms:W3CDTF">2016-09-28T16:49:00Z</dcterms:created>
  <dcterms:modified xsi:type="dcterms:W3CDTF">2016-09-28T16:50:00Z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